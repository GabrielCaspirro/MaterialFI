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8E4EF6" w:rsidP="003F7405">
      <w:pPr>
        <w:pStyle w:val="Subttulo"/>
      </w:pPr>
      <w:r>
        <w:t>Certificado curso de</w:t>
      </w:r>
      <w:r w:rsidR="00102CD9">
        <w:t xml:space="preserve"> </w:t>
      </w:r>
      <w:fldSimple w:instr=" MERGEFIELD &quot;Palestra&quot; ">
        <w:r w:rsidR="00102CD9">
          <w:rPr>
            <w:noProof/>
          </w:rPr>
          <w:t>«Palestra»</w:t>
        </w:r>
      </w:fldSimple>
    </w:p>
    <w:p w:rsidR="00500E36" w:rsidRPr="00637172" w:rsidRDefault="008E4EF6" w:rsidP="00637172">
      <w:pPr>
        <w:pStyle w:val="Ttulo1"/>
      </w:pPr>
      <w:r>
        <w:t>certificamos que</w:t>
      </w:r>
    </w:p>
    <w:p w:rsidR="00500E36" w:rsidRDefault="00102CD9" w:rsidP="00637172">
      <w:pPr>
        <w:pStyle w:val="Ttulo"/>
      </w:pPr>
      <w:fldSimple w:instr=" MERGEFIELD &quot;Nome&quot; ">
        <w:r>
          <w:rPr>
            <w:noProof/>
          </w:rPr>
          <w:t>«Nome»</w:t>
        </w:r>
      </w:fldSimple>
    </w:p>
    <w:p w:rsidR="00500E36" w:rsidRDefault="008E4EF6" w:rsidP="008E4EF6">
      <w:r>
        <w:t>RG:</w:t>
      </w:r>
      <w:r w:rsidR="00102CD9">
        <w:t xml:space="preserve"> </w:t>
      </w:r>
      <w:fldSimple w:instr=" MERGEFIELD &quot;RG&quot; ">
        <w:r w:rsidR="00102CD9">
          <w:rPr>
            <w:noProof/>
          </w:rPr>
          <w:t>«RG»</w:t>
        </w:r>
      </w:fldSimple>
      <w:r w:rsidR="0089521E">
        <w:t>,</w:t>
      </w:r>
      <w:r>
        <w:t xml:space="preserve"> concluiu o curso de</w:t>
      </w:r>
      <w:r w:rsidR="00102CD9">
        <w:t xml:space="preserve"> </w:t>
      </w:r>
      <w:fldSimple w:instr=" MERGEFIELD &quot;Curso&quot; ">
        <w:r w:rsidR="00102CD9">
          <w:rPr>
            <w:noProof/>
          </w:rPr>
          <w:t>«Curso»</w:t>
        </w:r>
      </w:fldSimple>
      <w:r>
        <w:t xml:space="preserve"> no dia 19/10/2023 com carga horária de 1 hora no eveno ocorrido no auditório da ETEC Prof. Maria Cristina Medeiros no dia do Profissional de Informáica.</w:t>
      </w:r>
    </w:p>
    <w:p w:rsidR="00500E36" w:rsidRDefault="00102CD9" w:rsidP="0015007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1038225" cy="10382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EF6"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89521E">
            <w:pPr>
              <w:pStyle w:val="Assinatura"/>
            </w:pPr>
            <w:sdt>
              <w:sdtPr>
                <w:alias w:val="Superintendente:"/>
                <w:tag w:val="Superintendente:"/>
                <w:id w:val="1107619633"/>
                <w:placeholder>
                  <w:docPart w:val="83AFD6D258BA4ECB80CEFC0081ED071C"/>
                </w:placeholder>
                <w:temporary/>
                <w:showingPlcHdr/>
                <w15:appearance w15:val="hidden"/>
              </w:sdtPr>
              <w:sdtContent>
                <w:r w:rsidR="00AC5AB3"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lo"/>
            </w:pPr>
          </w:p>
        </w:tc>
        <w:sdt>
          <w:sdtPr>
            <w:alias w:val="Principal:"/>
            <w:tag w:val="Principal:"/>
            <w:id w:val="435034395"/>
            <w:placeholder>
              <w:docPart w:val="590EE1423F42469C8E1E96D4B9B7703B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0D711B" w:rsidRDefault="000D711B" w:rsidP="0089521E">
      <w:pPr>
        <w:jc w:val="both"/>
      </w:pPr>
    </w:p>
    <w:sectPr w:rsidR="000D711B" w:rsidSect="000D711B">
      <w:headerReference w:type="default" r:id="rId11"/>
      <w:footerReference w:type="default" r:id="rId12"/>
      <w:headerReference w:type="first" r:id="rId13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21E" w:rsidRDefault="0089521E">
      <w:r>
        <w:separator/>
      </w:r>
    </w:p>
  </w:endnote>
  <w:endnote w:type="continuationSeparator" w:id="0">
    <w:p w:rsidR="0089521E" w:rsidRDefault="00895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521E" w:rsidRDefault="0089521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21E" w:rsidRDefault="0089521E">
      <w:r>
        <w:separator/>
      </w:r>
    </w:p>
  </w:footnote>
  <w:footnote w:type="continuationSeparator" w:id="0">
    <w:p w:rsidR="0089521E" w:rsidRDefault="00895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21E" w:rsidRDefault="0089521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21E" w:rsidRDefault="0089521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LAB4\Downloads\MalaDireta\Cópia de Inscrição no evento (respostas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odso>
      <w:udl w:val="Provider=Microsoft.ACE.OLEDB.12.0;User ID=Admin;Data Source=C:\Users\LAB4\Downloads\MalaDireta\Cópia de Inscrição no evento (respostas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F6"/>
    <w:rsid w:val="00015A24"/>
    <w:rsid w:val="0004165D"/>
    <w:rsid w:val="0005145F"/>
    <w:rsid w:val="00051A41"/>
    <w:rsid w:val="00053FAA"/>
    <w:rsid w:val="00097672"/>
    <w:rsid w:val="000D4F0E"/>
    <w:rsid w:val="000D711B"/>
    <w:rsid w:val="00102CD9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773EB"/>
    <w:rsid w:val="00880B48"/>
    <w:rsid w:val="00890EFE"/>
    <w:rsid w:val="0089521E"/>
    <w:rsid w:val="008E4EF6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9B034B"/>
  <w15:chartTrackingRefBased/>
  <w15:docId w15:val="{5699D526-4E8F-4262-9C1A-0F501763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\C&#243;pia%20de%20Inscri&#231;&#227;o%20no%20evento%20(respostas).xlsx" TargetMode="External"/><Relationship Id="rId2" Type="http://schemas.openxmlformats.org/officeDocument/2006/relationships/mailMergeSource" Target="file:///C:\Users\LAB4\Downloads\MalaDireta\C&#243;pia%20de%20Inscri&#231;&#227;o%20no%20evento%20(respostas)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AFD6D258BA4ECB80CEFC0081ED07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7B7BFA-D53E-45AF-8D75-D7CACB98C02B}"/>
      </w:docPartPr>
      <w:docPartBody>
        <w:p w:rsidR="00947CB6" w:rsidRDefault="00947CB6">
          <w:pPr>
            <w:pStyle w:val="83AFD6D258BA4ECB80CEFC0081ED071C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590EE1423F42469C8E1E96D4B9B770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710DE9-5B82-4063-9973-2CCFD1FA8C93}"/>
      </w:docPartPr>
      <w:docPartBody>
        <w:p w:rsidR="00947CB6" w:rsidRDefault="00947CB6">
          <w:pPr>
            <w:pStyle w:val="590EE1423F42469C8E1E96D4B9B7703B"/>
          </w:pPr>
          <w:r>
            <w:rPr>
              <w:lang w:bidi="pt-BR"/>
            </w:rPr>
            <w:t>Principal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B6"/>
    <w:rsid w:val="0094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val="pt-PT" w:eastAsia="ja-JP"/>
    </w:rPr>
  </w:style>
  <w:style w:type="character" w:customStyle="1" w:styleId="SubttuloChar">
    <w:name w:val="Subtítulo Char"/>
    <w:basedOn w:val="Fontepargpadro"/>
    <w:link w:val="Subttulo"/>
    <w:uiPriority w:val="1"/>
    <w:rPr>
      <w:caps/>
      <w:color w:val="5A5A5A" w:themeColor="text1" w:themeTint="A5"/>
      <w:sz w:val="56"/>
      <w:lang w:val="pt-PT" w:eastAsia="ja-JP"/>
    </w:rPr>
  </w:style>
  <w:style w:type="paragraph" w:customStyle="1" w:styleId="464971C8AA24470DA388330DCFEAA069">
    <w:name w:val="464971C8AA24470DA388330DCFEAA069"/>
  </w:style>
  <w:style w:type="paragraph" w:customStyle="1" w:styleId="0E656B2365264EB4B71989C728E83620">
    <w:name w:val="0E656B2365264EB4B71989C728E83620"/>
  </w:style>
  <w:style w:type="paragraph" w:customStyle="1" w:styleId="51C222B368E54BE3A6C7272440AFEE35">
    <w:name w:val="51C222B368E54BE3A6C7272440AFEE35"/>
  </w:style>
  <w:style w:type="paragraph" w:customStyle="1" w:styleId="5F8FC02D082840B79EB2C3D369EBEA35">
    <w:name w:val="5F8FC02D082840B79EB2C3D369EBEA35"/>
  </w:style>
  <w:style w:type="paragraph" w:customStyle="1" w:styleId="9CA3FBF43C874066936CDF63B87B7A1A">
    <w:name w:val="9CA3FBF43C874066936CDF63B87B7A1A"/>
  </w:style>
  <w:style w:type="paragraph" w:customStyle="1" w:styleId="6381BF939B2C49189683AC8204D7D73C">
    <w:name w:val="6381BF939B2C49189683AC8204D7D73C"/>
  </w:style>
  <w:style w:type="paragraph" w:customStyle="1" w:styleId="9E72158F3CE54D14A0D14DA55A5F725B">
    <w:name w:val="9E72158F3CE54D14A0D14DA55A5F725B"/>
  </w:style>
  <w:style w:type="paragraph" w:customStyle="1" w:styleId="1BA8288BA33F4B2292380A93DE465AB5">
    <w:name w:val="1BA8288BA33F4B2292380A93DE465AB5"/>
  </w:style>
  <w:style w:type="paragraph" w:customStyle="1" w:styleId="055340A0AD934F5CAA23AF9CDDDBBE66">
    <w:name w:val="055340A0AD934F5CAA23AF9CDDDBBE66"/>
  </w:style>
  <w:style w:type="paragraph" w:customStyle="1" w:styleId="B5CA4F5FD36341879FE59B28E70BAE17">
    <w:name w:val="B5CA4F5FD36341879FE59B28E70BAE17"/>
  </w:style>
  <w:style w:type="paragraph" w:customStyle="1" w:styleId="FA561FCB320A4B7DA4FD999FFFAC54D7">
    <w:name w:val="FA561FCB320A4B7DA4FD999FFFAC54D7"/>
  </w:style>
  <w:style w:type="paragraph" w:customStyle="1" w:styleId="83AFD6D258BA4ECB80CEFC0081ED071C">
    <w:name w:val="83AFD6D258BA4ECB80CEFC0081ED071C"/>
  </w:style>
  <w:style w:type="paragraph" w:customStyle="1" w:styleId="590EE1423F42469C8E1E96D4B9B7703B">
    <w:name w:val="590EE1423F42469C8E1E96D4B9B7703B"/>
  </w:style>
  <w:style w:type="paragraph" w:customStyle="1" w:styleId="DA4FBEAEB8594F6EB3E4EF1106C522BC">
    <w:name w:val="DA4FBEAEB8594F6EB3E4EF1106C522BC"/>
  </w:style>
  <w:style w:type="paragraph" w:customStyle="1" w:styleId="1192A1BAA9CE433AB84EC926BC83E665">
    <w:name w:val="1192A1BAA9CE433AB84EC926BC83E665"/>
    <w:rsid w:val="00947CB6"/>
  </w:style>
  <w:style w:type="paragraph" w:customStyle="1" w:styleId="D815F3D97CE9484198FD33471DC84D68">
    <w:name w:val="D815F3D97CE9484198FD33471DC84D68"/>
    <w:rsid w:val="00947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5ECD8-2C99-4D1B-99F4-E65AF48A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27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2023-08-16T13:43:00Z</dcterms:created>
  <dcterms:modified xsi:type="dcterms:W3CDTF">2023-08-16T14:10:00Z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