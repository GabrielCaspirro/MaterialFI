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6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8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9.xml" ContentType="application/vnd.openxmlformats-officedocument.wordprocessingml.foot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footer10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footer13.xml" ContentType="application/vnd.openxmlformats-officedocument.wordprocessingml.foot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footer14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15.xml" ContentType="application/vnd.openxmlformats-officedocument.wordprocessingml.foot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footer16.xml" ContentType="application/vnd.openxmlformats-officedocument.wordprocessingml.foot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17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18.xml" ContentType="application/vnd.openxmlformats-officedocument.wordprocessingml.foot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footer19.xml" ContentType="application/vnd.openxmlformats-officedocument.wordprocessingml.foot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footer20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21.xml" ContentType="application/vnd.openxmlformats-officedocument.wordprocessingml.foot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footer22.xml" ContentType="application/vnd.openxmlformats-officedocument.wordprocessingml.footer+xml"/>
  <Override PartName="/word/header44.xml" ContentType="application/vnd.openxmlformats-officedocument.wordprocessingml.header+xml"/>
  <Override PartName="/word/header45.xml" ContentType="application/vnd.openxmlformats-officedocument.wordprocessingml.header+xml"/>
  <Override PartName="/word/footer23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24.xml" ContentType="application/vnd.openxmlformats-officedocument.wordprocessingml.footer+xml"/>
  <Override PartName="/word/header48.xml" ContentType="application/vnd.openxmlformats-officedocument.wordprocessingml.header+xml"/>
  <Override PartName="/word/header49.xml" ContentType="application/vnd.openxmlformats-officedocument.wordprocessingml.header+xml"/>
  <Override PartName="/word/footer25.xml" ContentType="application/vnd.openxmlformats-officedocument.wordprocessingml.footer+xml"/>
  <Override PartName="/word/header50.xml" ContentType="application/vnd.openxmlformats-officedocument.wordprocessingml.header+xml"/>
  <Override PartName="/word/header51.xml" ContentType="application/vnd.openxmlformats-officedocument.wordprocessingml.header+xml"/>
  <Override PartName="/word/footer26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27.xml" ContentType="application/vnd.openxmlformats-officedocument.wordprocessingml.footer+xml"/>
  <Override PartName="/word/header54.xml" ContentType="application/vnd.openxmlformats-officedocument.wordprocessingml.header+xml"/>
  <Override PartName="/word/header55.xml" ContentType="application/vnd.openxmlformats-officedocument.wordprocessingml.header+xml"/>
  <Override PartName="/word/footer28.xml" ContentType="application/vnd.openxmlformats-officedocument.wordprocessingml.footer+xml"/>
  <Override PartName="/word/header56.xml" ContentType="application/vnd.openxmlformats-officedocument.wordprocessingml.header+xml"/>
  <Override PartName="/word/header57.xml" ContentType="application/vnd.openxmlformats-officedocument.wordprocessingml.header+xml"/>
  <Override PartName="/word/footer29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30.xml" ContentType="application/vnd.openxmlformats-officedocument.wordprocessingml.footer+xml"/>
  <Override PartName="/word/header60.xml" ContentType="application/vnd.openxmlformats-officedocument.wordprocessingml.header+xml"/>
  <Override PartName="/word/header61.xml" ContentType="application/vnd.openxmlformats-officedocument.wordprocessingml.header+xml"/>
  <Override PartName="/word/footer31.xml" ContentType="application/vnd.openxmlformats-officedocument.wordprocessingml.footer+xml"/>
  <Override PartName="/word/header62.xml" ContentType="application/vnd.openxmlformats-officedocument.wordprocessingml.header+xml"/>
  <Override PartName="/word/header63.xml" ContentType="application/vnd.openxmlformats-officedocument.wordprocessingml.header+xml"/>
  <Override PartName="/word/footer32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33.xml" ContentType="application/vnd.openxmlformats-officedocument.wordprocessingml.footer+xml"/>
  <Override PartName="/word/header66.xml" ContentType="application/vnd.openxmlformats-officedocument.wordprocessingml.header+xml"/>
  <Override PartName="/word/header67.xml" ContentType="application/vnd.openxmlformats-officedocument.wordprocessingml.header+xml"/>
  <Override PartName="/word/footer34.xml" ContentType="application/vnd.openxmlformats-officedocument.wordprocessingml.footer+xml"/>
  <Override PartName="/word/header68.xml" ContentType="application/vnd.openxmlformats-officedocument.wordprocessingml.header+xml"/>
  <Override PartName="/word/header69.xml" ContentType="application/vnd.openxmlformats-officedocument.wordprocessingml.header+xml"/>
  <Override PartName="/word/footer35.xml" ContentType="application/vnd.openxmlformats-officedocument.wordprocessingml.footer+xml"/>
  <Override PartName="/word/header70.xml" ContentType="application/vnd.openxmlformats-officedocument.wordprocessingml.header+xml"/>
  <Override PartName="/word/header71.xml" ContentType="application/vnd.openxmlformats-officedocument.wordprocessingml.header+xml"/>
  <Override PartName="/word/footer36.xml" ContentType="application/vnd.openxmlformats-officedocument.wordprocessingml.footer+xml"/>
  <Override PartName="/word/header72.xml" ContentType="application/vnd.openxmlformats-officedocument.wordprocessingml.header+xml"/>
  <Override PartName="/word/header73.xml" ContentType="application/vnd.openxmlformats-officedocument.wordprocessingml.header+xml"/>
  <Override PartName="/word/footer37.xml" ContentType="application/vnd.openxmlformats-officedocument.wordprocessingml.footer+xml"/>
  <Override PartName="/word/header74.xml" ContentType="application/vnd.openxmlformats-officedocument.wordprocessingml.header+xml"/>
  <Override PartName="/word/header75.xml" ContentType="application/vnd.openxmlformats-officedocument.wordprocessingml.header+xml"/>
  <Override PartName="/word/footer38.xml" ContentType="application/vnd.openxmlformats-officedocument.wordprocessingml.footer+xml"/>
  <Override PartName="/word/header76.xml" ContentType="application/vnd.openxmlformats-officedocument.wordprocessingml.header+xml"/>
  <Override PartName="/word/header77.xml" ContentType="application/vnd.openxmlformats-officedocument.wordprocessingml.header+xml"/>
  <Override PartName="/word/footer39.xml" ContentType="application/vnd.openxmlformats-officedocument.wordprocessingml.footer+xml"/>
  <Override PartName="/word/header78.xml" ContentType="application/vnd.openxmlformats-officedocument.wordprocessingml.header+xml"/>
  <Override PartName="/word/header79.xml" ContentType="application/vnd.openxmlformats-officedocument.wordprocessingml.header+xml"/>
  <Override PartName="/word/footer40.xml" ContentType="application/vnd.openxmlformats-officedocument.wordprocessingml.footer+xml"/>
  <Override PartName="/word/header80.xml" ContentType="application/vnd.openxmlformats-officedocument.wordprocessingml.header+xml"/>
  <Override PartName="/word/header81.xml" ContentType="application/vnd.openxmlformats-officedocument.wordprocessingml.header+xml"/>
  <Override PartName="/word/footer41.xml" ContentType="application/vnd.openxmlformats-officedocument.wordprocessingml.footer+xml"/>
  <Override PartName="/word/header8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659" w:rsidRPr="003F36E1" w:rsidRDefault="00934659" w:rsidP="003F7405">
      <w:pPr>
        <w:pStyle w:val="Subttulo"/>
      </w:pPr>
      <w:r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Carolina Marzinoti Libarino</w:t>
      </w:r>
    </w:p>
    <w:p w:rsidR="00934659" w:rsidRDefault="00934659" w:rsidP="008E4EF6">
      <w:r>
        <w:t xml:space="preserve">RG: </w:t>
      </w:r>
      <w:r>
        <w:rPr>
          <w:noProof/>
        </w:rPr>
        <w:t>22.555.555-55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107619633"/>
                <w:placeholder>
                  <w:docPart w:val="48027F853FFB41DA9C99DF414F13A75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435034395"/>
            <w:placeholder>
              <w:docPart w:val="9B70B09D0CED4D97A153589ADA303B26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1"/>
          <w:footerReference w:type="default" r:id="rId12"/>
          <w:headerReference w:type="first" r:id="rId1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Guilherme Nakamura Carvalho</w:t>
      </w:r>
    </w:p>
    <w:p w:rsidR="00934659" w:rsidRDefault="00934659" w:rsidP="008E4EF6">
      <w:r>
        <w:t xml:space="preserve">RG: </w:t>
      </w:r>
      <w:r>
        <w:rPr>
          <w:noProof/>
        </w:rPr>
        <w:t>12.345.678-A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681053367"/>
                <w:placeholder>
                  <w:docPart w:val="7801D0EF5F3940E2A4FA2B9D90071BD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326505082"/>
            <w:placeholder>
              <w:docPart w:val="B222C01E57D14FDE93CDFAF089AF716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4"/>
          <w:footerReference w:type="default" r:id="rId15"/>
          <w:headerReference w:type="first" r:id="rId1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Kevin Levrone</w:t>
      </w:r>
    </w:p>
    <w:p w:rsidR="00934659" w:rsidRDefault="00934659" w:rsidP="008E4EF6">
      <w:r>
        <w:t xml:space="preserve">RG: </w:t>
      </w:r>
      <w:r>
        <w:rPr>
          <w:noProof/>
        </w:rPr>
        <w:t>198.920.03-L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96462538"/>
                <w:placeholder>
                  <w:docPart w:val="37877E0EB4C64AA099A8C31C5C63DB7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192839152"/>
            <w:placeholder>
              <w:docPart w:val="39B19F7B7459408988187BCC5BDC3422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7"/>
          <w:footerReference w:type="default" r:id="rId18"/>
          <w:headerReference w:type="first" r:id="rId1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isabela marzinoti libarino</w:t>
      </w:r>
    </w:p>
    <w:p w:rsidR="00934659" w:rsidRDefault="00934659" w:rsidP="008E4EF6">
      <w:r>
        <w:t xml:space="preserve">RG: </w:t>
      </w:r>
      <w:r>
        <w:rPr>
          <w:noProof/>
        </w:rPr>
        <w:t>00.000.000-0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977480431"/>
                <w:placeholder>
                  <w:docPart w:val="388B3DA4D4F248599E57F700B3AF2EC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545146332"/>
            <w:placeholder>
              <w:docPart w:val="C29C31A0A8504DCFB3112D110D7ED23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20"/>
          <w:footerReference w:type="default" r:id="rId21"/>
          <w:headerReference w:type="first" r:id="rId2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Valentina Caetana Vieira</w:t>
      </w:r>
    </w:p>
    <w:p w:rsidR="00934659" w:rsidRDefault="00934659" w:rsidP="008E4EF6">
      <w:r>
        <w:t xml:space="preserve">RG: </w:t>
      </w:r>
      <w:r>
        <w:rPr>
          <w:noProof/>
        </w:rPr>
        <w:t>33.444.565-4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17758852"/>
                <w:placeholder>
                  <w:docPart w:val="D91E7E5724084B55B1FA90042BD4316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369918319"/>
            <w:placeholder>
              <w:docPart w:val="DB4B8AF6CE394109A3DE49097F8ED015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23"/>
          <w:footerReference w:type="default" r:id="rId24"/>
          <w:headerReference w:type="first" r:id="rId2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Juliana Passos Souza</w:t>
      </w:r>
    </w:p>
    <w:p w:rsidR="00934659" w:rsidRDefault="00934659" w:rsidP="008E4EF6">
      <w:r>
        <w:t xml:space="preserve">RG: </w:t>
      </w:r>
      <w:r>
        <w:rPr>
          <w:noProof/>
        </w:rPr>
        <w:t>65.888.456-01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108428615"/>
                <w:placeholder>
                  <w:docPart w:val="4D787B57BA6D463C881908EBE36ED2F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87606152"/>
            <w:placeholder>
              <w:docPart w:val="24A94AEF3DDE45E58D60E1EB9D1F6495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26"/>
          <w:footerReference w:type="default" r:id="rId27"/>
          <w:headerReference w:type="first" r:id="rId2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Luis da silva</w:t>
      </w:r>
    </w:p>
    <w:p w:rsidR="00934659" w:rsidRDefault="00934659" w:rsidP="008E4EF6">
      <w:r>
        <w:t xml:space="preserve">RG: </w:t>
      </w:r>
      <w:r>
        <w:rPr>
          <w:noProof/>
        </w:rPr>
        <w:t>54.564.302-X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593006627"/>
                <w:placeholder>
                  <w:docPart w:val="552E3E78D15849599491051BB2AEFFF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655766065"/>
            <w:placeholder>
              <w:docPart w:val="A2669D2A2D584BAAA65BDA89D82F6090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29"/>
          <w:footerReference w:type="default" r:id="rId30"/>
          <w:headerReference w:type="first" r:id="rId3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Cristiano Ronaldo dos Santos Aveiro</w:t>
      </w:r>
    </w:p>
    <w:p w:rsidR="00934659" w:rsidRDefault="00934659" w:rsidP="008E4EF6">
      <w:r>
        <w:t xml:space="preserve">RG: </w:t>
      </w:r>
      <w:r>
        <w:rPr>
          <w:noProof/>
        </w:rPr>
        <w:t>69.696.966.9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521238107"/>
                <w:placeholder>
                  <w:docPart w:val="B223F6C05CB6411C8A20DC502139960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965844471"/>
            <w:placeholder>
              <w:docPart w:val="2D9324F77DCD4DB59F4B6427A19DF009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32"/>
          <w:footerReference w:type="default" r:id="rId33"/>
          <w:headerReference w:type="first" r:id="rId3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Camila</w:t>
      </w:r>
    </w:p>
    <w:p w:rsidR="00934659" w:rsidRDefault="00934659" w:rsidP="008E4EF6">
      <w:r>
        <w:t xml:space="preserve">RG: </w:t>
      </w:r>
      <w:r>
        <w:rPr>
          <w:noProof/>
        </w:rPr>
        <w:t>33.333.333-c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508714997"/>
                <w:placeholder>
                  <w:docPart w:val="693FB7933E7C47129E6CE85915ED853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573518731"/>
            <w:placeholder>
              <w:docPart w:val="8A7BB90A6B424D61A5E709D71802B13F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35"/>
          <w:footerReference w:type="default" r:id="rId36"/>
          <w:headerReference w:type="first" r:id="rId3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João Pedro Morangoni</w:t>
      </w:r>
    </w:p>
    <w:p w:rsidR="00934659" w:rsidRDefault="00934659" w:rsidP="008E4EF6">
      <w:r>
        <w:t xml:space="preserve">RG: </w:t>
      </w:r>
      <w:r>
        <w:rPr>
          <w:noProof/>
        </w:rPr>
        <w:t>12.243.123-2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537808136"/>
                <w:placeholder>
                  <w:docPart w:val="AD0295C434AE45569500CA8B34B038A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541066652"/>
            <w:placeholder>
              <w:docPart w:val="93E03B99623845239CA3222FD73F8DDF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38"/>
          <w:footerReference w:type="default" r:id="rId39"/>
          <w:headerReference w:type="first" r:id="rId4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Reginaldo</w:t>
      </w:r>
    </w:p>
    <w:p w:rsidR="00934659" w:rsidRDefault="00934659" w:rsidP="008E4EF6">
      <w:r>
        <w:t xml:space="preserve">RG: </w:t>
      </w:r>
      <w:r>
        <w:rPr>
          <w:noProof/>
        </w:rPr>
        <w:t>33.333.444-5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447894656"/>
                <w:placeholder>
                  <w:docPart w:val="4C1241DDDCF04493BE758366697C4CFA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572993451"/>
            <w:placeholder>
              <w:docPart w:val="08CB928B5A1146DA8802AE8E79D3B4A5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41"/>
          <w:footerReference w:type="default" r:id="rId42"/>
          <w:headerReference w:type="first" r:id="rId4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Pedro Alvares Cabral</w:t>
      </w:r>
    </w:p>
    <w:p w:rsidR="00934659" w:rsidRDefault="00934659" w:rsidP="008E4EF6">
      <w:r>
        <w:t xml:space="preserve">RG: </w:t>
      </w:r>
      <w:r>
        <w:rPr>
          <w:noProof/>
        </w:rPr>
        <w:t>69.692.424-x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76179058"/>
                <w:placeholder>
                  <w:docPart w:val="7285DD109801475CB54A419F6C55DA2D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988819208"/>
            <w:placeholder>
              <w:docPart w:val="C5D184346D8443918CD82BC035E69124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44"/>
          <w:footerReference w:type="default" r:id="rId45"/>
          <w:headerReference w:type="first" r:id="rId4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Anderson Várias Situações</w:t>
      </w:r>
    </w:p>
    <w:p w:rsidR="00934659" w:rsidRDefault="00934659" w:rsidP="008E4EF6">
      <w:r>
        <w:t xml:space="preserve">RG: </w:t>
      </w:r>
      <w:r>
        <w:rPr>
          <w:noProof/>
        </w:rPr>
        <w:t>99.222.333-J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65" name="Imagem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029370790"/>
                <w:placeholder>
                  <w:docPart w:val="D5BDA25171A6499EB14E74A978CCF1A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749881043"/>
            <w:placeholder>
              <w:docPart w:val="68563E63BE9B4988B9A18BFAC1D7C948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47"/>
          <w:footerReference w:type="default" r:id="rId48"/>
          <w:headerReference w:type="first" r:id="rId4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João Paulo Mendonça</w:t>
      </w:r>
    </w:p>
    <w:p w:rsidR="00934659" w:rsidRDefault="00934659" w:rsidP="008E4EF6">
      <w:r>
        <w:t xml:space="preserve">RG: </w:t>
      </w:r>
      <w:r>
        <w:rPr>
          <w:noProof/>
        </w:rPr>
        <w:t>23.222.682-2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68" name="Imagem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69" name="Imagem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793436079"/>
                <w:placeholder>
                  <w:docPart w:val="31CEAD46D3F34366BEA78B350147A34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438823442"/>
            <w:placeholder>
              <w:docPart w:val="5AA2F71F367C48E5AE79B13755760634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50"/>
          <w:footerReference w:type="default" r:id="rId51"/>
          <w:headerReference w:type="first" r:id="rId5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Nathan Henrique Augusto da Silva</w:t>
      </w:r>
    </w:p>
    <w:p w:rsidR="00934659" w:rsidRDefault="00934659" w:rsidP="008E4EF6">
      <w:r>
        <w:t xml:space="preserve">RG: </w:t>
      </w:r>
      <w:r>
        <w:rPr>
          <w:noProof/>
        </w:rPr>
        <w:t>22.222.222-22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73" name="Imagem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1763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74" name="Imagem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75" name="Imagem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2017267684"/>
                <w:placeholder>
                  <w:docPart w:val="E34E4E87BC66454CB35F341B49878499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563881083"/>
            <w:placeholder>
              <w:docPart w:val="154B1ADF8C3F4E3E851AA7CA80C8A6F5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53"/>
          <w:footerReference w:type="default" r:id="rId54"/>
          <w:headerReference w:type="first" r:id="rId5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Amanda Soares Pires</w:t>
      </w:r>
    </w:p>
    <w:p w:rsidR="00934659" w:rsidRDefault="00934659" w:rsidP="008E4EF6">
      <w:r>
        <w:t xml:space="preserve">RG: </w:t>
      </w:r>
      <w:r>
        <w:rPr>
          <w:noProof/>
        </w:rPr>
        <w:t>32.446.765-02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78" name="Imagem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79" name="Imagem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80" name="Imagem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380912843"/>
                <w:placeholder>
                  <w:docPart w:val="0F71D98A9E5845D098AD8FA634DD9D7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819146373"/>
            <w:placeholder>
              <w:docPart w:val="1E12634E181C4FCE8DE3A0CA8131CA8D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56"/>
          <w:footerReference w:type="default" r:id="rId57"/>
          <w:headerReference w:type="first" r:id="rId5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Larissa Manoela Taques Elias Santos</w:t>
      </w:r>
    </w:p>
    <w:p w:rsidR="00934659" w:rsidRDefault="00934659" w:rsidP="008E4EF6">
      <w:r>
        <w:t xml:space="preserve">RG: </w:t>
      </w:r>
      <w:r>
        <w:rPr>
          <w:noProof/>
        </w:rPr>
        <w:t>21.126.623.32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83" name="Imagem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84" name="Imagem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2684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85" name="Imagem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199777945"/>
                <w:placeholder>
                  <w:docPart w:val="9242AE02755B4AB6B2B8D740103ADEE8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275261261"/>
            <w:placeholder>
              <w:docPart w:val="FC7EB8A6A0314532B1E97F43877C8558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59"/>
          <w:footerReference w:type="default" r:id="rId60"/>
          <w:headerReference w:type="first" r:id="rId6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Priscilla Novaes Leone</w:t>
      </w:r>
    </w:p>
    <w:p w:rsidR="00934659" w:rsidRDefault="00934659" w:rsidP="008E4EF6">
      <w:r>
        <w:t xml:space="preserve">RG: </w:t>
      </w:r>
      <w:r>
        <w:rPr>
          <w:noProof/>
        </w:rPr>
        <w:t>90.666.666-22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288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88" name="Imagem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2992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89" name="Imagem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90" name="Imagem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835999070"/>
                <w:placeholder>
                  <w:docPart w:val="E3BEBB73DF944A63A1F265AA4A9CB61C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486979211"/>
            <w:placeholder>
              <w:docPart w:val="35CD507CCC6F402A8E16A459C5736C01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62"/>
          <w:footerReference w:type="default" r:id="rId63"/>
          <w:headerReference w:type="first" r:id="rId6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Peter Parker</w:t>
      </w:r>
    </w:p>
    <w:p w:rsidR="00934659" w:rsidRDefault="00934659" w:rsidP="008E4EF6">
      <w:r>
        <w:t xml:space="preserve">RG: </w:t>
      </w:r>
      <w:r>
        <w:rPr>
          <w:noProof/>
        </w:rPr>
        <w:t>12.324.543-2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93" name="Imagem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3401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94" name="Imagem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3504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95" name="Imagem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976825973"/>
                <w:placeholder>
                  <w:docPart w:val="502A9865FD5145A6A91B43DB5028EF2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490545972"/>
            <w:placeholder>
              <w:docPart w:val="0EEF3C056D8B427383992A67FDC6D3B8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65"/>
          <w:footerReference w:type="default" r:id="rId66"/>
          <w:headerReference w:type="first" r:id="rId6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Laura Vannessa Vasconcelos</w:t>
      </w:r>
    </w:p>
    <w:p w:rsidR="00934659" w:rsidRDefault="00934659" w:rsidP="008E4EF6">
      <w:r>
        <w:t xml:space="preserve">RG: </w:t>
      </w:r>
      <w:r>
        <w:rPr>
          <w:noProof/>
        </w:rPr>
        <w:t>67.098.736-6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370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3811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884065086"/>
                <w:placeholder>
                  <w:docPart w:val="5345EB7957AE4D728CA67F2B3CD62C94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804458487"/>
            <w:placeholder>
              <w:docPart w:val="90360A93BE5E47008BB70C9035497D8B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68"/>
          <w:footerReference w:type="default" r:id="rId69"/>
          <w:headerReference w:type="first" r:id="rId7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Ana</w:t>
      </w:r>
    </w:p>
    <w:p w:rsidR="00934659" w:rsidRDefault="00934659" w:rsidP="008E4EF6">
      <w:r>
        <w:t xml:space="preserve">RG: </w:t>
      </w:r>
      <w:r>
        <w:rPr>
          <w:noProof/>
        </w:rPr>
        <w:t>55.555.555-c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4220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33799484"/>
                <w:placeholder>
                  <w:docPart w:val="6A8CB06CB14047D6A354AC14D05AF75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205880740"/>
            <w:placeholder>
              <w:docPart w:val="91DAA10E65134467804554040E1D4EE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71"/>
          <w:footerReference w:type="default" r:id="rId72"/>
          <w:headerReference w:type="first" r:id="rId7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Daniel Lopes Benatti</w:t>
      </w:r>
    </w:p>
    <w:p w:rsidR="00934659" w:rsidRDefault="00934659" w:rsidP="008E4EF6">
      <w:r>
        <w:t xml:space="preserve">RG: </w:t>
      </w:r>
      <w:r>
        <w:rPr>
          <w:noProof/>
        </w:rPr>
        <w:t>67.834.123-9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4630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54238965"/>
                <w:placeholder>
                  <w:docPart w:val="660B958CAC554FD882C91B4D8C823BCF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082565436"/>
            <w:placeholder>
              <w:docPart w:val="58346CFB5E614A76B21E90CE4F6BC1B3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74"/>
          <w:footerReference w:type="default" r:id="rId75"/>
          <w:headerReference w:type="first" r:id="rId7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Mariana Clara Flores</w:t>
      </w:r>
    </w:p>
    <w:p w:rsidR="00934659" w:rsidRDefault="00934659" w:rsidP="008E4EF6">
      <w:r>
        <w:t xml:space="preserve">RG: </w:t>
      </w:r>
      <w:r>
        <w:rPr>
          <w:noProof/>
        </w:rPr>
        <w:t>33.908.443-7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142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577629319"/>
                <w:placeholder>
                  <w:docPart w:val="D868C570C76F4AB68FDBC95E359B2B0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952820219"/>
            <w:placeholder>
              <w:docPart w:val="50C80EC9F9214D3DA57821DA8677C2E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77"/>
          <w:footerReference w:type="default" r:id="rId78"/>
          <w:headerReference w:type="first" r:id="rId7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José adilson</w:t>
      </w:r>
    </w:p>
    <w:p w:rsidR="00934659" w:rsidRDefault="00934659" w:rsidP="008E4EF6">
      <w:r>
        <w:t xml:space="preserve">RG: </w:t>
      </w:r>
      <w:r>
        <w:rPr>
          <w:noProof/>
        </w:rPr>
        <w:t>12.125.156.22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5347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449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347182316"/>
                <w:placeholder>
                  <w:docPart w:val="74CD6D6F014B4D76B8BFC1F13F312A5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128213810"/>
            <w:placeholder>
              <w:docPart w:val="A8C31557C35F46749A84D1A9EE6AAB4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80"/>
          <w:footerReference w:type="default" r:id="rId81"/>
          <w:headerReference w:type="first" r:id="rId8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Eliana Lidea</w:t>
      </w:r>
    </w:p>
    <w:p w:rsidR="00934659" w:rsidRDefault="00934659" w:rsidP="008E4EF6">
      <w:r>
        <w:t xml:space="preserve">RG: </w:t>
      </w:r>
      <w:r>
        <w:rPr>
          <w:noProof/>
        </w:rPr>
        <w:t>34.999.564.78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575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859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5961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594202263"/>
                <w:placeholder>
                  <w:docPart w:val="20F46CA83A754173991B51CB0F9366E7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869883041"/>
            <w:placeholder>
              <w:docPart w:val="8B4918B0672545679FAE951ACF95914D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83"/>
          <w:footerReference w:type="default" r:id="rId84"/>
          <w:headerReference w:type="first" r:id="rId8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Rafa Moreira Mano</w:t>
      </w:r>
    </w:p>
    <w:p w:rsidR="00934659" w:rsidRDefault="00934659" w:rsidP="008E4EF6">
      <w:r>
        <w:t xml:space="preserve">RG: </w:t>
      </w:r>
      <w:r>
        <w:rPr>
          <w:noProof/>
        </w:rPr>
        <w:t>71.777.1171-x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616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6268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858740915"/>
                <w:placeholder>
                  <w:docPart w:val="804E8F5A8F3D496E818A5C1B2EA586D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861428499"/>
            <w:placeholder>
              <w:docPart w:val="01FFF0AD48CC441CBD3709F5517F6629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86"/>
          <w:footerReference w:type="default" r:id="rId87"/>
          <w:headerReference w:type="first" r:id="rId8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Anderson Pereira Asfalto</w:t>
      </w:r>
    </w:p>
    <w:p w:rsidR="00934659" w:rsidRDefault="00934659" w:rsidP="008E4EF6">
      <w:r>
        <w:t xml:space="preserve">RG: </w:t>
      </w:r>
      <w:r>
        <w:rPr>
          <w:noProof/>
        </w:rPr>
        <w:t>40.028.922-5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036624571"/>
                <w:placeholder>
                  <w:docPart w:val="CD3AAED17716460CA2CC67D1CF7CAAE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797491103"/>
            <w:placeholder>
              <w:docPart w:val="BAC12F60EA4146AF94F1591105C2A074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89"/>
          <w:footerReference w:type="default" r:id="rId90"/>
          <w:headerReference w:type="first" r:id="rId9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Roberto Santos Moraes</w:t>
      </w:r>
    </w:p>
    <w:p w:rsidR="00934659" w:rsidRDefault="00934659" w:rsidP="008E4EF6">
      <w:r>
        <w:t xml:space="preserve">RG: </w:t>
      </w:r>
      <w:r>
        <w:rPr>
          <w:noProof/>
        </w:rPr>
        <w:t>21.762.802-9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2111314336"/>
                <w:placeholder>
                  <w:docPart w:val="84993F7812734B7EA7E7D63B99F8C3B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854153922"/>
            <w:placeholder>
              <w:docPart w:val="C41F75DC05C0455CAAB2F378EEA035B6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92"/>
          <w:footerReference w:type="default" r:id="rId93"/>
          <w:headerReference w:type="first" r:id="rId9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Bryan Almeida de Moraes</w:t>
      </w:r>
    </w:p>
    <w:p w:rsidR="00934659" w:rsidRDefault="00934659" w:rsidP="008E4EF6">
      <w:r>
        <w:t xml:space="preserve">RG: </w:t>
      </w:r>
      <w:r>
        <w:rPr>
          <w:noProof/>
        </w:rPr>
        <w:t>67.864.666-9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739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7497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7600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896578962"/>
                <w:placeholder>
                  <w:docPart w:val="77907363E5444A3EA17C4DD36E07486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247235932"/>
            <w:placeholder>
              <w:docPart w:val="C9DAEC0F823B419FA9096A89E2620A5C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95"/>
          <w:footerReference w:type="default" r:id="rId96"/>
          <w:headerReference w:type="first" r:id="rId9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Kevin Levrone</w:t>
      </w:r>
    </w:p>
    <w:p w:rsidR="00934659" w:rsidRDefault="00934659" w:rsidP="008E4EF6">
      <w:r>
        <w:t xml:space="preserve">RG: </w:t>
      </w:r>
      <w:r>
        <w:rPr>
          <w:noProof/>
        </w:rPr>
        <w:t>55.198.902-6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780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8009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583653706"/>
                <w:placeholder>
                  <w:docPart w:val="A8B4CBA865324A2B905AB31FA0EFC160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125202577"/>
            <w:placeholder>
              <w:docPart w:val="708558A084B24A9E9213AC33AB70E98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98"/>
          <w:footerReference w:type="default" r:id="rId99"/>
          <w:headerReference w:type="first" r:id="rId10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Sejão Berranteiro</w:t>
      </w:r>
    </w:p>
    <w:p w:rsidR="00934659" w:rsidRDefault="00934659" w:rsidP="008E4EF6">
      <w:r>
        <w:t xml:space="preserve">RG: </w:t>
      </w:r>
      <w:r>
        <w:rPr>
          <w:noProof/>
        </w:rPr>
        <w:t>55.555.555-J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821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8316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8419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715695711"/>
                <w:placeholder>
                  <w:docPart w:val="A3BB9023582249E0BBFE1720A7C81DB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397631931"/>
            <w:placeholder>
              <w:docPart w:val="86896B7C296C4529AF148E22B8BD5549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01"/>
          <w:footerReference w:type="default" r:id="rId102"/>
          <w:headerReference w:type="first" r:id="rId103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Igor Guilherme Ferreira</w:t>
      </w:r>
    </w:p>
    <w:p w:rsidR="00934659" w:rsidRDefault="00934659" w:rsidP="008E4EF6">
      <w:r>
        <w:t xml:space="preserve">RG: </w:t>
      </w:r>
      <w:r>
        <w:rPr>
          <w:noProof/>
        </w:rPr>
        <w:t>86-432-234-1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86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8726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8828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657965664"/>
                <w:placeholder>
                  <w:docPart w:val="5F7953680E5A40D6937B2E5BD0FCAFC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361087966"/>
            <w:placeholder>
              <w:docPart w:val="2AD35DE987214B429765CC6019E7312F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04"/>
          <w:footerReference w:type="default" r:id="rId105"/>
          <w:headerReference w:type="first" r:id="rId106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Luíz Carlos da Silva</w:t>
      </w:r>
    </w:p>
    <w:p w:rsidR="00934659" w:rsidRDefault="00934659" w:rsidP="008E4EF6">
      <w:r>
        <w:t xml:space="preserve">RG: </w:t>
      </w:r>
      <w:r>
        <w:rPr>
          <w:noProof/>
        </w:rPr>
        <w:t>12.345.678-B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90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053126995"/>
                <w:placeholder>
                  <w:docPart w:val="2AF4969C7BB84AAB80CDD59152EAD2F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809706881"/>
            <w:placeholder>
              <w:docPart w:val="45727B75E75A4C239D084709C824FA9C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07"/>
          <w:footerReference w:type="default" r:id="rId108"/>
          <w:headerReference w:type="first" r:id="rId109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Raul Santos Seixas</w:t>
      </w:r>
    </w:p>
    <w:p w:rsidR="00934659" w:rsidRDefault="00934659" w:rsidP="008E4EF6">
      <w:r>
        <w:t xml:space="preserve">RG: </w:t>
      </w:r>
      <w:r>
        <w:rPr>
          <w:noProof/>
        </w:rPr>
        <w:t>99.666.999-66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94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9545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2065326862"/>
                <w:placeholder>
                  <w:docPart w:val="8D0629DC7E83496299BE0CE9C8829871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131595527"/>
            <w:placeholder>
              <w:docPart w:val="58CC504353C342B1BBBF551261D705E7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10"/>
          <w:footerReference w:type="default" r:id="rId111"/>
          <w:headerReference w:type="first" r:id="rId112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Izadora Pinto Ferreira</w:t>
      </w:r>
    </w:p>
    <w:p w:rsidR="00934659" w:rsidRDefault="00934659" w:rsidP="008E4EF6">
      <w:r>
        <w:t xml:space="preserve">RG: </w:t>
      </w:r>
      <w:r>
        <w:rPr>
          <w:noProof/>
        </w:rPr>
        <w:t>53.690.478-2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79955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06896004"/>
                <w:placeholder>
                  <w:docPart w:val="BDDBEC2509AA4B46AD6AE4BBE6D695DE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552048755"/>
            <w:placeholder>
              <w:docPart w:val="270A2E678FB941DEBF9C67ECAED979E7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13"/>
          <w:footerReference w:type="default" r:id="rId114"/>
          <w:headerReference w:type="first" r:id="rId115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Ednaldo Pereira</w:t>
      </w:r>
    </w:p>
    <w:p w:rsidR="00934659" w:rsidRDefault="00934659" w:rsidP="008E4EF6">
      <w:r>
        <w:t xml:space="preserve">RG: </w:t>
      </w:r>
      <w:r>
        <w:rPr>
          <w:noProof/>
        </w:rPr>
        <w:t>77.666.555-4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03648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79" name="Imagem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04672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80" name="Imagem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410776402"/>
                <w:placeholder>
                  <w:docPart w:val="1AB1D05E839842A2923A4BB571C353E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-1434119394"/>
            <w:placeholder>
              <w:docPart w:val="1A226B7592044D1099DC20831FC16BD5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16"/>
          <w:footerReference w:type="default" r:id="rId117"/>
          <w:headerReference w:type="first" r:id="rId118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Jeorgina L'Viney Fagundes Nunes</w:t>
      </w:r>
    </w:p>
    <w:p w:rsidR="00934659" w:rsidRDefault="00934659" w:rsidP="008E4EF6">
      <w:r>
        <w:t xml:space="preserve">RG: </w:t>
      </w:r>
      <w:r>
        <w:rPr>
          <w:noProof/>
        </w:rPr>
        <w:t>31.678.940-8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806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07744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08768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714772160"/>
                <w:placeholder>
                  <w:docPart w:val="2527B7A5841142FBA2E902E4A6893526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83409965"/>
            <w:placeholder>
              <w:docPart w:val="15C57DEC1BCC4F648388A7E97C49FE96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19"/>
          <w:footerReference w:type="default" r:id="rId120"/>
          <w:headerReference w:type="first" r:id="rId121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Robótica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Little popcorn</w:t>
      </w:r>
    </w:p>
    <w:p w:rsidR="00934659" w:rsidRDefault="00934659" w:rsidP="008E4EF6">
      <w:r>
        <w:t xml:space="preserve">RG: </w:t>
      </w:r>
      <w:r>
        <w:rPr>
          <w:noProof/>
        </w:rPr>
        <w:t>99.999.999-x</w:t>
      </w:r>
      <w:r>
        <w:t xml:space="preserve">, concluiu o curso de </w:t>
      </w:r>
      <w:r>
        <w:rPr>
          <w:noProof/>
        </w:rPr>
        <w:t>Robótica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8108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11840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12864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-1420554534"/>
                <w:placeholder>
                  <w:docPart w:val="A38ABD35881F422A8D2A5E1FFBD45073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290711906"/>
            <w:placeholder>
              <w:docPart w:val="E4E3EB59C19147B9A819536DC416A9B1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22"/>
          <w:footerReference w:type="default" r:id="rId123"/>
          <w:headerReference w:type="first" r:id="rId124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Liz Eilish D'joliz O'connel</w:t>
      </w:r>
    </w:p>
    <w:p w:rsidR="00934659" w:rsidRDefault="00934659" w:rsidP="008E4EF6">
      <w:r>
        <w:t xml:space="preserve">RG: </w:t>
      </w:r>
      <w:r>
        <w:rPr>
          <w:noProof/>
        </w:rPr>
        <w:t>33.456.780-7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8149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15936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16960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921749684"/>
                <w:placeholder>
                  <w:docPart w:val="105BA737E258432E813681389EFDC75B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A91699">
            <w:pPr>
              <w:pStyle w:val="Selo"/>
            </w:pPr>
          </w:p>
        </w:tc>
        <w:sdt>
          <w:sdtPr>
            <w:alias w:val="Principal:"/>
            <w:tag w:val="Principal:"/>
            <w:id w:val="1392300138"/>
            <w:placeholder>
              <w:docPart w:val="AE588054A02F4C6BAC8DB82C0A5F9ABA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25"/>
          <w:footerReference w:type="default" r:id="rId126"/>
          <w:headerReference w:type="first" r:id="rId127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Pr="003F36E1" w:rsidRDefault="00934659" w:rsidP="003F7405">
      <w:pPr>
        <w:pStyle w:val="Subttulo"/>
      </w:pPr>
      <w:r>
        <w:lastRenderedPageBreak/>
        <w:t xml:space="preserve">Certificado curso de </w:t>
      </w:r>
      <w:r w:rsidRPr="00880BA9">
        <w:rPr>
          <w:noProof/>
        </w:rPr>
        <w:t>IA</w:t>
      </w:r>
    </w:p>
    <w:p w:rsidR="00934659" w:rsidRPr="00637172" w:rsidRDefault="00934659" w:rsidP="00637172">
      <w:pPr>
        <w:pStyle w:val="Ttulo1"/>
      </w:pPr>
      <w:r>
        <w:t>certificamos que</w:t>
      </w:r>
    </w:p>
    <w:p w:rsidR="00934659" w:rsidRPr="00424741" w:rsidRDefault="00934659" w:rsidP="00637172">
      <w:pPr>
        <w:pStyle w:val="Ttulo"/>
        <w:rPr>
          <w:sz w:val="48"/>
          <w:szCs w:val="48"/>
        </w:rPr>
      </w:pPr>
      <w:r w:rsidRPr="00880BA9">
        <w:rPr>
          <w:noProof/>
          <w:sz w:val="48"/>
          <w:szCs w:val="48"/>
        </w:rPr>
        <w:t>Ellie Trindade</w:t>
      </w:r>
    </w:p>
    <w:p w:rsidR="00934659" w:rsidRDefault="00934659" w:rsidP="008E4EF6">
      <w:r>
        <w:t xml:space="preserve">RG: </w:t>
      </w:r>
      <w:r>
        <w:rPr>
          <w:noProof/>
        </w:rPr>
        <w:t>01.001.110-01</w:t>
      </w:r>
      <w:r>
        <w:t xml:space="preserve">, concluiu o curso de </w:t>
      </w:r>
      <w:r>
        <w:rPr>
          <w:noProof/>
        </w:rPr>
        <w:t>IA</w:t>
      </w:r>
      <w:r>
        <w:t xml:space="preserve"> no dia 19/10/2023 com carga horária de 1 hora no eveno ocorrido no auditório da ETEC Prof. Maria Cristina Medeiros no dia do Profissional de Informáica.</w:t>
      </w:r>
    </w:p>
    <w:p w:rsidR="00934659" w:rsidRPr="00424741" w:rsidRDefault="00934659" w:rsidP="00150073">
      <w:pPr>
        <w:rPr>
          <w:sz w:val="20"/>
          <w:szCs w:val="20"/>
        </w:rPr>
      </w:pPr>
      <w:r w:rsidRPr="00424741">
        <w:rPr>
          <w:noProof/>
          <w:sz w:val="20"/>
          <w:szCs w:val="20"/>
        </w:rPr>
        <w:drawing>
          <wp:anchor distT="0" distB="0" distL="114300" distR="114300" simplePos="0" relativeHeight="2518190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305435</wp:posOffset>
            </wp:positionV>
            <wp:extent cx="1038225" cy="1038225"/>
            <wp:effectExtent l="0" t="0" r="9525" b="9525"/>
            <wp:wrapSquare wrapText="bothSides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ped-logo-etec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20032" behindDoc="0" locked="0" layoutInCell="1" allowOverlap="1">
            <wp:simplePos x="0" y="0"/>
            <wp:positionH relativeFrom="column">
              <wp:posOffset>4371975</wp:posOffset>
            </wp:positionH>
            <wp:positionV relativeFrom="paragraph">
              <wp:posOffset>353060</wp:posOffset>
            </wp:positionV>
            <wp:extent cx="1665605" cy="672465"/>
            <wp:effectExtent l="0" t="0" r="0" b="0"/>
            <wp:wrapSquare wrapText="bothSides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ssinatura_de_Fernando_Henrique_Cardoso_-_versão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noProof/>
          <w:sz w:val="20"/>
          <w:szCs w:val="20"/>
        </w:rPr>
        <w:drawing>
          <wp:anchor distT="0" distB="0" distL="114300" distR="114300" simplePos="0" relativeHeight="251821056" behindDoc="0" locked="0" layoutInCell="1" allowOverlap="1">
            <wp:simplePos x="0" y="0"/>
            <wp:positionH relativeFrom="margin">
              <wp:posOffset>-571500</wp:posOffset>
            </wp:positionH>
            <wp:positionV relativeFrom="paragraph">
              <wp:posOffset>212090</wp:posOffset>
            </wp:positionV>
            <wp:extent cx="1372235" cy="933450"/>
            <wp:effectExtent l="0" t="0" r="0" b="0"/>
            <wp:wrapSquare wrapText="bothSides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40px-Assinatura_de_Neym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4741">
        <w:rPr>
          <w:sz w:val="20"/>
          <w:szCs w:val="20"/>
        </w:rPr>
        <w:t>19/10/2023</w:t>
      </w:r>
    </w:p>
    <w:tbl>
      <w:tblPr>
        <w:tblW w:w="79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934659" w:rsidTr="00C969A8">
        <w:trPr>
          <w:trHeight w:val="1494"/>
          <w:jc w:val="center"/>
        </w:trPr>
        <w:tc>
          <w:tcPr>
            <w:tcW w:w="3927" w:type="dxa"/>
            <w:vAlign w:val="bottom"/>
          </w:tcPr>
          <w:p w:rsidR="00934659" w:rsidRDefault="00934659">
            <w:pPr>
              <w:pStyle w:val="Assinatura"/>
            </w:pPr>
            <w:sdt>
              <w:sdtPr>
                <w:alias w:val="Superintendente:"/>
                <w:tag w:val="Superintendente:"/>
                <w:id w:val="1209990459"/>
                <w:placeholder>
                  <w:docPart w:val="DFE4C74EF7254400822595B00C42A865"/>
                </w:placeholder>
                <w:temporary/>
                <w:showingPlcHdr/>
                <w15:appearance w15:val="hidden"/>
              </w:sdtPr>
              <w:sdtContent>
                <w:r>
                  <w:rPr>
                    <w:lang w:val="pt-BR" w:bidi="pt-BR"/>
                  </w:rPr>
                  <w:t>Superintendente</w:t>
                </w:r>
              </w:sdtContent>
            </w:sdt>
          </w:p>
        </w:tc>
        <w:tc>
          <w:tcPr>
            <w:tcW w:w="2946" w:type="dxa"/>
            <w:vAlign w:val="bottom"/>
          </w:tcPr>
          <w:p w:rsidR="00934659" w:rsidRPr="00A91699" w:rsidRDefault="00934659" w:rsidP="00934659">
            <w:pPr>
              <w:pStyle w:val="Selo"/>
              <w:jc w:val="both"/>
            </w:pPr>
          </w:p>
        </w:tc>
        <w:sdt>
          <w:sdtPr>
            <w:alias w:val="Principal:"/>
            <w:tag w:val="Principal:"/>
            <w:id w:val="943578054"/>
            <w:placeholder>
              <w:docPart w:val="B98A7033FAF14847BE6849C77B8AE5FE"/>
            </w:placeholder>
            <w:temporary/>
            <w:showingPlcHdr/>
            <w15:appearance w15:val="hidden"/>
          </w:sdtPr>
          <w:sdtContent>
            <w:tc>
              <w:tcPr>
                <w:tcW w:w="3927" w:type="dxa"/>
                <w:vAlign w:val="bottom"/>
              </w:tcPr>
              <w:p w:rsidR="00934659" w:rsidRDefault="00934659">
                <w:pPr>
                  <w:pStyle w:val="Assinatura"/>
                </w:pPr>
                <w:r>
                  <w:rPr>
                    <w:lang w:val="pt-BR" w:bidi="pt-BR"/>
                  </w:rPr>
                  <w:t>Principal</w:t>
                </w:r>
              </w:p>
            </w:tc>
          </w:sdtContent>
        </w:sdt>
      </w:tr>
    </w:tbl>
    <w:p w:rsidR="00934659" w:rsidRDefault="00934659" w:rsidP="0089521E">
      <w:pPr>
        <w:jc w:val="both"/>
        <w:sectPr w:rsidR="00934659" w:rsidSect="00934659">
          <w:headerReference w:type="default" r:id="rId128"/>
          <w:footerReference w:type="default" r:id="rId129"/>
          <w:headerReference w:type="first" r:id="rId130"/>
          <w:pgSz w:w="16838" w:h="11906" w:orient="landscape" w:code="9"/>
          <w:pgMar w:top="2088" w:right="4320" w:bottom="1872" w:left="4320" w:header="1368" w:footer="1411" w:gutter="0"/>
          <w:pgNumType w:start="1"/>
          <w:cols w:space="720"/>
          <w:titlePg/>
          <w:docGrid w:linePitch="381"/>
        </w:sectPr>
      </w:pPr>
    </w:p>
    <w:p w:rsidR="00934659" w:rsidRDefault="00934659" w:rsidP="0089521E">
      <w:pPr>
        <w:jc w:val="both"/>
      </w:pPr>
      <w:bookmarkStart w:id="0" w:name="_GoBack"/>
      <w:bookmarkEnd w:id="0"/>
    </w:p>
    <w:sectPr w:rsidR="00934659" w:rsidSect="00934659">
      <w:headerReference w:type="default" r:id="rId131"/>
      <w:footerReference w:type="default" r:id="rId132"/>
      <w:headerReference w:type="first" r:id="rId133"/>
      <w:type w:val="continuous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7FBF" w:rsidRDefault="005C7FBF">
      <w:r>
        <w:separator/>
      </w:r>
    </w:p>
  </w:endnote>
  <w:endnote w:type="continuationSeparator" w:id="0">
    <w:p w:rsidR="005C7FBF" w:rsidRDefault="005C7F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27635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248435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36460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78283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0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393167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3329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45496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2398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82161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8345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88198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071780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34218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00565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22808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23928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46813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5391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25742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398352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849927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01952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448785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70720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81848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1428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46858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96107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98507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29449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2812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489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02288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82337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4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9521E" w:rsidRDefault="0089521E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9234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5600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72396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311379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1906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4659" w:rsidRDefault="00934659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7FBF" w:rsidRDefault="005C7FBF">
      <w:r>
        <w:separator/>
      </w:r>
    </w:p>
  </w:footnote>
  <w:footnote w:type="continuationSeparator" w:id="0">
    <w:p w:rsidR="005C7FBF" w:rsidRDefault="005C7F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23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" name="Imagem 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56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7" name="Imagem 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76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1" name="Imagem 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87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2" name="Imagem 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07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6" name="Imagem 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17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37" name="Imagem 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38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1" name="Imagem 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48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2" name="Imagem 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69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6" name="Imagem 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79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47" name="Imagem 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899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1" name="Imagem 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33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" name="Imagem 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10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2" name="Imagem 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30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6" name="Imagem 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40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57" name="Imagem 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61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1" name="Imagem 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71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2" name="Imagem 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992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6" name="Imagem 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02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7" name="Imagem 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22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1" name="Imagem 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32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2" name="Imagem 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53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6" name="Imagem 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54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" name="Imagem 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63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7" name="Imagem 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84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1" name="Imagem 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094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2" name="Imagem 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14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6" name="Imagem 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25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87" name="Imagem 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45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1" name="Imagem 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55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2" name="Imagem 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76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6" name="Imagem 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186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97" name="Imagem 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07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1" name="Imagem 1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64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" name="Imagem 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17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2" name="Imagem 1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37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6" name="Imagem 10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48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07" name="Imagem 10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68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1" name="Imagem 11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78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2" name="Imagem 11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299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6" name="Imagem 1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09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17" name="Imagem 1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29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1" name="Imagem 1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401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2" name="Imagem 1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4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60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6" name="Imagem 1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84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" name="Imagem 1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70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27" name="Imagem 12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391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1" name="Imagem 13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016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2" name="Imagem 13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22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6" name="Imagem 13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323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37" name="Imagem 13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52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1" name="Imagem 14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63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2" name="Imagem 14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83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6" name="Imagem 14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493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47" name="Imagem 14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5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14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1" name="Imagem 15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950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" name="Imagem 1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244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2" name="Imagem 15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44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6" name="Imagem 15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552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57" name="Imagem 15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75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1" name="Imagem 16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5859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2" name="Imagem 16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064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6" name="Imagem 16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16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67" name="Imagem 16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37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1" name="Imagem 17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473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2" name="Imagem 17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6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678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6" name="Imagem 17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15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1" name="Imagem 2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780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77" name="Imagem 17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6985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1" name="Imagem 18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088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2" name="Imagem 18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292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6" name="Imagem 18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395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87" name="Imagem 18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6000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1" name="Imagem 19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70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2" name="Imagem 19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7907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6" name="Imagem 19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009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197" name="Imagem 19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7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214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1" name="Imagem 201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2576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2" name="Imagem 2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78316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2" name="Imagem 202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1E" w:rsidRDefault="0089521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3" name="Imagem 203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8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21E" w:rsidRDefault="0089521E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0288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04" name="Imagem 204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659" w:rsidRDefault="00934659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7462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26" name="Imagem 2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1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1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1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1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1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1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1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1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1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F6"/>
    <w:rsid w:val="00015A24"/>
    <w:rsid w:val="0004165D"/>
    <w:rsid w:val="0005145F"/>
    <w:rsid w:val="00051A41"/>
    <w:rsid w:val="00053FAA"/>
    <w:rsid w:val="00097672"/>
    <w:rsid w:val="000D4F0E"/>
    <w:rsid w:val="000D711B"/>
    <w:rsid w:val="00102CD9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24741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5C7FBF"/>
    <w:rsid w:val="006038C7"/>
    <w:rsid w:val="00637172"/>
    <w:rsid w:val="00641DB0"/>
    <w:rsid w:val="00662788"/>
    <w:rsid w:val="0068461E"/>
    <w:rsid w:val="006D661C"/>
    <w:rsid w:val="0070422D"/>
    <w:rsid w:val="0078066C"/>
    <w:rsid w:val="007A7E8A"/>
    <w:rsid w:val="007C7E58"/>
    <w:rsid w:val="008344F4"/>
    <w:rsid w:val="008773EB"/>
    <w:rsid w:val="00880B48"/>
    <w:rsid w:val="00890EFE"/>
    <w:rsid w:val="0089521E"/>
    <w:rsid w:val="008E4EF6"/>
    <w:rsid w:val="00904A70"/>
    <w:rsid w:val="00905B49"/>
    <w:rsid w:val="00934659"/>
    <w:rsid w:val="00945CB0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B0BD7A9"/>
  <w15:chartTrackingRefBased/>
  <w15:docId w15:val="{5699D526-4E8F-4262-9C1A-0F501763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footer" Target="footer36.xml"/><Relationship Id="rId21" Type="http://schemas.openxmlformats.org/officeDocument/2006/relationships/footer" Target="footer4.xml"/><Relationship Id="rId42" Type="http://schemas.openxmlformats.org/officeDocument/2006/relationships/footer" Target="footer11.xml"/><Relationship Id="rId63" Type="http://schemas.openxmlformats.org/officeDocument/2006/relationships/footer" Target="footer18.xml"/><Relationship Id="rId84" Type="http://schemas.openxmlformats.org/officeDocument/2006/relationships/footer" Target="footer25.xml"/><Relationship Id="rId16" Type="http://schemas.openxmlformats.org/officeDocument/2006/relationships/header" Target="header4.xml"/><Relationship Id="rId107" Type="http://schemas.openxmlformats.org/officeDocument/2006/relationships/header" Target="header65.xml"/><Relationship Id="rId11" Type="http://schemas.openxmlformats.org/officeDocument/2006/relationships/header" Target="header1.xml"/><Relationship Id="rId32" Type="http://schemas.openxmlformats.org/officeDocument/2006/relationships/header" Target="header15.xml"/><Relationship Id="rId37" Type="http://schemas.openxmlformats.org/officeDocument/2006/relationships/header" Target="header18.xml"/><Relationship Id="rId53" Type="http://schemas.openxmlformats.org/officeDocument/2006/relationships/header" Target="header29.xml"/><Relationship Id="rId58" Type="http://schemas.openxmlformats.org/officeDocument/2006/relationships/header" Target="header32.xml"/><Relationship Id="rId74" Type="http://schemas.openxmlformats.org/officeDocument/2006/relationships/header" Target="header43.xml"/><Relationship Id="rId79" Type="http://schemas.openxmlformats.org/officeDocument/2006/relationships/header" Target="header46.xml"/><Relationship Id="rId102" Type="http://schemas.openxmlformats.org/officeDocument/2006/relationships/footer" Target="footer31.xml"/><Relationship Id="rId123" Type="http://schemas.openxmlformats.org/officeDocument/2006/relationships/footer" Target="footer38.xml"/><Relationship Id="rId128" Type="http://schemas.openxmlformats.org/officeDocument/2006/relationships/header" Target="header79.xml"/><Relationship Id="rId5" Type="http://schemas.openxmlformats.org/officeDocument/2006/relationships/webSettings" Target="webSettings.xml"/><Relationship Id="rId90" Type="http://schemas.openxmlformats.org/officeDocument/2006/relationships/footer" Target="footer27.xml"/><Relationship Id="rId95" Type="http://schemas.openxmlformats.org/officeDocument/2006/relationships/header" Target="header57.xml"/><Relationship Id="rId22" Type="http://schemas.openxmlformats.org/officeDocument/2006/relationships/header" Target="header8.xml"/><Relationship Id="rId27" Type="http://schemas.openxmlformats.org/officeDocument/2006/relationships/footer" Target="footer6.xml"/><Relationship Id="rId43" Type="http://schemas.openxmlformats.org/officeDocument/2006/relationships/header" Target="header22.xml"/><Relationship Id="rId48" Type="http://schemas.openxmlformats.org/officeDocument/2006/relationships/footer" Target="footer13.xml"/><Relationship Id="rId64" Type="http://schemas.openxmlformats.org/officeDocument/2006/relationships/header" Target="header36.xml"/><Relationship Id="rId69" Type="http://schemas.openxmlformats.org/officeDocument/2006/relationships/footer" Target="footer20.xml"/><Relationship Id="rId113" Type="http://schemas.openxmlformats.org/officeDocument/2006/relationships/header" Target="header69.xml"/><Relationship Id="rId118" Type="http://schemas.openxmlformats.org/officeDocument/2006/relationships/header" Target="header72.xml"/><Relationship Id="rId134" Type="http://schemas.openxmlformats.org/officeDocument/2006/relationships/fontTable" Target="fontTable.xml"/><Relationship Id="rId80" Type="http://schemas.openxmlformats.org/officeDocument/2006/relationships/header" Target="header47.xml"/><Relationship Id="rId85" Type="http://schemas.openxmlformats.org/officeDocument/2006/relationships/header" Target="header50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33" Type="http://schemas.openxmlformats.org/officeDocument/2006/relationships/footer" Target="footer8.xml"/><Relationship Id="rId38" Type="http://schemas.openxmlformats.org/officeDocument/2006/relationships/header" Target="header19.xml"/><Relationship Id="rId59" Type="http://schemas.openxmlformats.org/officeDocument/2006/relationships/header" Target="header33.xml"/><Relationship Id="rId103" Type="http://schemas.openxmlformats.org/officeDocument/2006/relationships/header" Target="header62.xml"/><Relationship Id="rId108" Type="http://schemas.openxmlformats.org/officeDocument/2006/relationships/footer" Target="footer33.xml"/><Relationship Id="rId124" Type="http://schemas.openxmlformats.org/officeDocument/2006/relationships/header" Target="header76.xml"/><Relationship Id="rId129" Type="http://schemas.openxmlformats.org/officeDocument/2006/relationships/footer" Target="footer40.xml"/><Relationship Id="rId54" Type="http://schemas.openxmlformats.org/officeDocument/2006/relationships/footer" Target="footer15.xml"/><Relationship Id="rId70" Type="http://schemas.openxmlformats.org/officeDocument/2006/relationships/header" Target="header40.xml"/><Relationship Id="rId75" Type="http://schemas.openxmlformats.org/officeDocument/2006/relationships/footer" Target="footer22.xml"/><Relationship Id="rId91" Type="http://schemas.openxmlformats.org/officeDocument/2006/relationships/header" Target="header54.xml"/><Relationship Id="rId96" Type="http://schemas.openxmlformats.org/officeDocument/2006/relationships/footer" Target="footer2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eader" Target="header9.xml"/><Relationship Id="rId28" Type="http://schemas.openxmlformats.org/officeDocument/2006/relationships/header" Target="header12.xml"/><Relationship Id="rId49" Type="http://schemas.openxmlformats.org/officeDocument/2006/relationships/header" Target="header26.xml"/><Relationship Id="rId114" Type="http://schemas.openxmlformats.org/officeDocument/2006/relationships/footer" Target="footer35.xml"/><Relationship Id="rId119" Type="http://schemas.openxmlformats.org/officeDocument/2006/relationships/header" Target="header73.xml"/><Relationship Id="rId44" Type="http://schemas.openxmlformats.org/officeDocument/2006/relationships/header" Target="header23.xml"/><Relationship Id="rId60" Type="http://schemas.openxmlformats.org/officeDocument/2006/relationships/footer" Target="footer17.xml"/><Relationship Id="rId65" Type="http://schemas.openxmlformats.org/officeDocument/2006/relationships/header" Target="header37.xml"/><Relationship Id="rId81" Type="http://schemas.openxmlformats.org/officeDocument/2006/relationships/footer" Target="footer24.xml"/><Relationship Id="rId86" Type="http://schemas.openxmlformats.org/officeDocument/2006/relationships/header" Target="header51.xml"/><Relationship Id="rId130" Type="http://schemas.openxmlformats.org/officeDocument/2006/relationships/header" Target="header80.xml"/><Relationship Id="rId135" Type="http://schemas.openxmlformats.org/officeDocument/2006/relationships/glossaryDocument" Target="glossary/document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9" Type="http://schemas.openxmlformats.org/officeDocument/2006/relationships/footer" Target="footer10.xml"/><Relationship Id="rId109" Type="http://schemas.openxmlformats.org/officeDocument/2006/relationships/header" Target="header66.xml"/><Relationship Id="rId34" Type="http://schemas.openxmlformats.org/officeDocument/2006/relationships/header" Target="header16.xml"/><Relationship Id="rId50" Type="http://schemas.openxmlformats.org/officeDocument/2006/relationships/header" Target="header27.xml"/><Relationship Id="rId55" Type="http://schemas.openxmlformats.org/officeDocument/2006/relationships/header" Target="header30.xml"/><Relationship Id="rId76" Type="http://schemas.openxmlformats.org/officeDocument/2006/relationships/header" Target="header44.xml"/><Relationship Id="rId97" Type="http://schemas.openxmlformats.org/officeDocument/2006/relationships/header" Target="header58.xml"/><Relationship Id="rId104" Type="http://schemas.openxmlformats.org/officeDocument/2006/relationships/header" Target="header63.xml"/><Relationship Id="rId120" Type="http://schemas.openxmlformats.org/officeDocument/2006/relationships/footer" Target="footer37.xml"/><Relationship Id="rId125" Type="http://schemas.openxmlformats.org/officeDocument/2006/relationships/header" Target="header77.xml"/><Relationship Id="rId7" Type="http://schemas.openxmlformats.org/officeDocument/2006/relationships/endnotes" Target="endnotes.xml"/><Relationship Id="rId71" Type="http://schemas.openxmlformats.org/officeDocument/2006/relationships/header" Target="header41.xml"/><Relationship Id="rId92" Type="http://schemas.openxmlformats.org/officeDocument/2006/relationships/header" Target="header55.xml"/><Relationship Id="rId2" Type="http://schemas.openxmlformats.org/officeDocument/2006/relationships/numbering" Target="numbering.xml"/><Relationship Id="rId29" Type="http://schemas.openxmlformats.org/officeDocument/2006/relationships/header" Target="header13.xml"/><Relationship Id="rId24" Type="http://schemas.openxmlformats.org/officeDocument/2006/relationships/footer" Target="footer5.xml"/><Relationship Id="rId40" Type="http://schemas.openxmlformats.org/officeDocument/2006/relationships/header" Target="header20.xml"/><Relationship Id="rId45" Type="http://schemas.openxmlformats.org/officeDocument/2006/relationships/footer" Target="footer12.xml"/><Relationship Id="rId66" Type="http://schemas.openxmlformats.org/officeDocument/2006/relationships/footer" Target="footer19.xml"/><Relationship Id="rId87" Type="http://schemas.openxmlformats.org/officeDocument/2006/relationships/footer" Target="footer26.xml"/><Relationship Id="rId110" Type="http://schemas.openxmlformats.org/officeDocument/2006/relationships/header" Target="header67.xml"/><Relationship Id="rId115" Type="http://schemas.openxmlformats.org/officeDocument/2006/relationships/header" Target="header70.xml"/><Relationship Id="rId131" Type="http://schemas.openxmlformats.org/officeDocument/2006/relationships/header" Target="header81.xml"/><Relationship Id="rId136" Type="http://schemas.openxmlformats.org/officeDocument/2006/relationships/theme" Target="theme/theme1.xml"/><Relationship Id="rId61" Type="http://schemas.openxmlformats.org/officeDocument/2006/relationships/header" Target="header34.xml"/><Relationship Id="rId82" Type="http://schemas.openxmlformats.org/officeDocument/2006/relationships/header" Target="header48.xml"/><Relationship Id="rId19" Type="http://schemas.openxmlformats.org/officeDocument/2006/relationships/header" Target="header6.xml"/><Relationship Id="rId14" Type="http://schemas.openxmlformats.org/officeDocument/2006/relationships/header" Target="header3.xml"/><Relationship Id="rId30" Type="http://schemas.openxmlformats.org/officeDocument/2006/relationships/footer" Target="footer7.xml"/><Relationship Id="rId35" Type="http://schemas.openxmlformats.org/officeDocument/2006/relationships/header" Target="header17.xml"/><Relationship Id="rId56" Type="http://schemas.openxmlformats.org/officeDocument/2006/relationships/header" Target="header31.xml"/><Relationship Id="rId77" Type="http://schemas.openxmlformats.org/officeDocument/2006/relationships/header" Target="header45.xml"/><Relationship Id="rId100" Type="http://schemas.openxmlformats.org/officeDocument/2006/relationships/header" Target="header60.xml"/><Relationship Id="rId105" Type="http://schemas.openxmlformats.org/officeDocument/2006/relationships/footer" Target="footer32.xml"/><Relationship Id="rId126" Type="http://schemas.openxmlformats.org/officeDocument/2006/relationships/footer" Target="footer39.xml"/><Relationship Id="rId8" Type="http://schemas.openxmlformats.org/officeDocument/2006/relationships/image" Target="media/image1.png"/><Relationship Id="rId51" Type="http://schemas.openxmlformats.org/officeDocument/2006/relationships/footer" Target="footer14.xml"/><Relationship Id="rId72" Type="http://schemas.openxmlformats.org/officeDocument/2006/relationships/footer" Target="footer21.xml"/><Relationship Id="rId93" Type="http://schemas.openxmlformats.org/officeDocument/2006/relationships/footer" Target="footer28.xml"/><Relationship Id="rId98" Type="http://schemas.openxmlformats.org/officeDocument/2006/relationships/header" Target="header59.xml"/><Relationship Id="rId121" Type="http://schemas.openxmlformats.org/officeDocument/2006/relationships/header" Target="header74.xml"/><Relationship Id="rId3" Type="http://schemas.openxmlformats.org/officeDocument/2006/relationships/styles" Target="styles.xml"/><Relationship Id="rId25" Type="http://schemas.openxmlformats.org/officeDocument/2006/relationships/header" Target="header10.xml"/><Relationship Id="rId46" Type="http://schemas.openxmlformats.org/officeDocument/2006/relationships/header" Target="header24.xml"/><Relationship Id="rId67" Type="http://schemas.openxmlformats.org/officeDocument/2006/relationships/header" Target="header38.xml"/><Relationship Id="rId116" Type="http://schemas.openxmlformats.org/officeDocument/2006/relationships/header" Target="header71.xml"/><Relationship Id="rId20" Type="http://schemas.openxmlformats.org/officeDocument/2006/relationships/header" Target="header7.xml"/><Relationship Id="rId41" Type="http://schemas.openxmlformats.org/officeDocument/2006/relationships/header" Target="header21.xml"/><Relationship Id="rId62" Type="http://schemas.openxmlformats.org/officeDocument/2006/relationships/header" Target="header35.xml"/><Relationship Id="rId83" Type="http://schemas.openxmlformats.org/officeDocument/2006/relationships/header" Target="header49.xml"/><Relationship Id="rId88" Type="http://schemas.openxmlformats.org/officeDocument/2006/relationships/header" Target="header52.xml"/><Relationship Id="rId111" Type="http://schemas.openxmlformats.org/officeDocument/2006/relationships/footer" Target="footer34.xml"/><Relationship Id="rId132" Type="http://schemas.openxmlformats.org/officeDocument/2006/relationships/footer" Target="footer41.xml"/><Relationship Id="rId15" Type="http://schemas.openxmlformats.org/officeDocument/2006/relationships/footer" Target="footer2.xml"/><Relationship Id="rId36" Type="http://schemas.openxmlformats.org/officeDocument/2006/relationships/footer" Target="footer9.xml"/><Relationship Id="rId57" Type="http://schemas.openxmlformats.org/officeDocument/2006/relationships/footer" Target="footer16.xml"/><Relationship Id="rId106" Type="http://schemas.openxmlformats.org/officeDocument/2006/relationships/header" Target="header64.xml"/><Relationship Id="rId127" Type="http://schemas.openxmlformats.org/officeDocument/2006/relationships/header" Target="header78.xml"/><Relationship Id="rId10" Type="http://schemas.openxmlformats.org/officeDocument/2006/relationships/image" Target="media/image3.png"/><Relationship Id="rId31" Type="http://schemas.openxmlformats.org/officeDocument/2006/relationships/header" Target="header14.xml"/><Relationship Id="rId52" Type="http://schemas.openxmlformats.org/officeDocument/2006/relationships/header" Target="header28.xml"/><Relationship Id="rId73" Type="http://schemas.openxmlformats.org/officeDocument/2006/relationships/header" Target="header42.xml"/><Relationship Id="rId78" Type="http://schemas.openxmlformats.org/officeDocument/2006/relationships/footer" Target="footer23.xml"/><Relationship Id="rId94" Type="http://schemas.openxmlformats.org/officeDocument/2006/relationships/header" Target="header56.xml"/><Relationship Id="rId99" Type="http://schemas.openxmlformats.org/officeDocument/2006/relationships/footer" Target="footer30.xml"/><Relationship Id="rId101" Type="http://schemas.openxmlformats.org/officeDocument/2006/relationships/header" Target="header61.xml"/><Relationship Id="rId122" Type="http://schemas.openxmlformats.org/officeDocument/2006/relationships/header" Target="header75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6" Type="http://schemas.openxmlformats.org/officeDocument/2006/relationships/header" Target="header11.xml"/><Relationship Id="rId47" Type="http://schemas.openxmlformats.org/officeDocument/2006/relationships/header" Target="header25.xml"/><Relationship Id="rId68" Type="http://schemas.openxmlformats.org/officeDocument/2006/relationships/header" Target="header39.xml"/><Relationship Id="rId89" Type="http://schemas.openxmlformats.org/officeDocument/2006/relationships/header" Target="header53.xml"/><Relationship Id="rId112" Type="http://schemas.openxmlformats.org/officeDocument/2006/relationships/header" Target="header68.xml"/><Relationship Id="rId133" Type="http://schemas.openxmlformats.org/officeDocument/2006/relationships/header" Target="header8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B4\AppData\Roaming\Microsoft\Templates\Certificado%20de%20diploma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8027F853FFB41DA9C99DF414F13A75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FCE653-F0E5-4EDA-8C17-22CE977930A0}"/>
      </w:docPartPr>
      <w:docPartBody>
        <w:p w:rsidR="00000000" w:rsidRDefault="00760A38" w:rsidP="00760A38">
          <w:pPr>
            <w:pStyle w:val="48027F853FFB41DA9C99DF414F13A754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9B70B09D0CED4D97A153589ADA303B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0B316C-F813-4E8B-BBFB-94382900F464}"/>
      </w:docPartPr>
      <w:docPartBody>
        <w:p w:rsidR="00000000" w:rsidRDefault="00760A38" w:rsidP="00760A38">
          <w:pPr>
            <w:pStyle w:val="9B70B09D0CED4D97A153589ADA303B26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7801D0EF5F3940E2A4FA2B9D90071BD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99B151-CA9F-4624-B1CE-C651E2E54EEF}"/>
      </w:docPartPr>
      <w:docPartBody>
        <w:p w:rsidR="00000000" w:rsidRDefault="00760A38" w:rsidP="00760A38">
          <w:pPr>
            <w:pStyle w:val="7801D0EF5F3940E2A4FA2B9D90071BD0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B222C01E57D14FDE93CDFAF089AF7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9D8E653-D594-40E9-9890-15241CAD73B0}"/>
      </w:docPartPr>
      <w:docPartBody>
        <w:p w:rsidR="00000000" w:rsidRDefault="00760A38" w:rsidP="00760A38">
          <w:pPr>
            <w:pStyle w:val="B222C01E57D14FDE93CDFAF089AF716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37877E0EB4C64AA099A8C31C5C63D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7E721-1104-4BF5-BD21-96185D9AED9F}"/>
      </w:docPartPr>
      <w:docPartBody>
        <w:p w:rsidR="00000000" w:rsidRDefault="00760A38" w:rsidP="00760A38">
          <w:pPr>
            <w:pStyle w:val="37877E0EB4C64AA099A8C31C5C63DB74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39B19F7B7459408988187BCC5BDC342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B2F8F9-1251-4CED-9D6F-310F15601880}"/>
      </w:docPartPr>
      <w:docPartBody>
        <w:p w:rsidR="00000000" w:rsidRDefault="00760A38" w:rsidP="00760A38">
          <w:pPr>
            <w:pStyle w:val="39B19F7B7459408988187BCC5BDC3422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388B3DA4D4F248599E57F700B3AF2EC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B19EE0-F9F8-41DB-874E-379E222076E4}"/>
      </w:docPartPr>
      <w:docPartBody>
        <w:p w:rsidR="00000000" w:rsidRDefault="00760A38" w:rsidP="00760A38">
          <w:pPr>
            <w:pStyle w:val="388B3DA4D4F248599E57F700B3AF2EC0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C29C31A0A8504DCFB3112D110D7ED2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C6DCD9-9AF2-43C2-ADFF-A093748996F0}"/>
      </w:docPartPr>
      <w:docPartBody>
        <w:p w:rsidR="00000000" w:rsidRDefault="00760A38" w:rsidP="00760A38">
          <w:pPr>
            <w:pStyle w:val="C29C31A0A8504DCFB3112D110D7ED23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D91E7E5724084B55B1FA90042BD4316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8EC5EE-097F-41D5-8035-94BB5CFFE717}"/>
      </w:docPartPr>
      <w:docPartBody>
        <w:p w:rsidR="00000000" w:rsidRDefault="00760A38" w:rsidP="00760A38">
          <w:pPr>
            <w:pStyle w:val="D91E7E5724084B55B1FA90042BD43167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DB4B8AF6CE394109A3DE49097F8ED0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3FFEEB-771B-45FC-8D27-FB56596EC24E}"/>
      </w:docPartPr>
      <w:docPartBody>
        <w:p w:rsidR="00000000" w:rsidRDefault="00760A38" w:rsidP="00760A38">
          <w:pPr>
            <w:pStyle w:val="DB4B8AF6CE394109A3DE49097F8ED015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4D787B57BA6D463C881908EBE36ED2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9B0879-FB23-4EAE-963E-EE275E086B5C}"/>
      </w:docPartPr>
      <w:docPartBody>
        <w:p w:rsidR="00000000" w:rsidRDefault="00760A38" w:rsidP="00760A38">
          <w:pPr>
            <w:pStyle w:val="4D787B57BA6D463C881908EBE36ED2F1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24A94AEF3DDE45E58D60E1EB9D1F64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A7BC9C-0FC9-43A8-B123-4A54A4C9A39F}"/>
      </w:docPartPr>
      <w:docPartBody>
        <w:p w:rsidR="00000000" w:rsidRDefault="00760A38" w:rsidP="00760A38">
          <w:pPr>
            <w:pStyle w:val="24A94AEF3DDE45E58D60E1EB9D1F6495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552E3E78D15849599491051BB2AEFF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B45E4C6-D388-4135-B340-B93021D0EA18}"/>
      </w:docPartPr>
      <w:docPartBody>
        <w:p w:rsidR="00000000" w:rsidRDefault="00760A38" w:rsidP="00760A38">
          <w:pPr>
            <w:pStyle w:val="552E3E78D15849599491051BB2AEFFF0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A2669D2A2D584BAAA65BDA89D82F60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A93458-0D97-4F11-A0CA-97BEA1B98726}"/>
      </w:docPartPr>
      <w:docPartBody>
        <w:p w:rsidR="00000000" w:rsidRDefault="00760A38" w:rsidP="00760A38">
          <w:pPr>
            <w:pStyle w:val="A2669D2A2D584BAAA65BDA89D82F6090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B223F6C05CB6411C8A20DC50213996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2F405A-9820-4E69-B27C-F6926C313642}"/>
      </w:docPartPr>
      <w:docPartBody>
        <w:p w:rsidR="00000000" w:rsidRDefault="00760A38" w:rsidP="00760A38">
          <w:pPr>
            <w:pStyle w:val="B223F6C05CB6411C8A20DC5021399601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2D9324F77DCD4DB59F4B6427A19DF0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34A05D-DBA0-4C35-B3F6-212952A98CD4}"/>
      </w:docPartPr>
      <w:docPartBody>
        <w:p w:rsidR="00000000" w:rsidRDefault="00760A38" w:rsidP="00760A38">
          <w:pPr>
            <w:pStyle w:val="2D9324F77DCD4DB59F4B6427A19DF009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693FB7933E7C47129E6CE85915ED85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32913C-7473-4C0E-9C2B-F44CD487477D}"/>
      </w:docPartPr>
      <w:docPartBody>
        <w:p w:rsidR="00000000" w:rsidRDefault="00760A38" w:rsidP="00760A38">
          <w:pPr>
            <w:pStyle w:val="693FB7933E7C47129E6CE85915ED8538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8A7BB90A6B424D61A5E709D71802B1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965406E-781C-42F4-98E3-F181F8562435}"/>
      </w:docPartPr>
      <w:docPartBody>
        <w:p w:rsidR="00000000" w:rsidRDefault="00760A38" w:rsidP="00760A38">
          <w:pPr>
            <w:pStyle w:val="8A7BB90A6B424D61A5E709D71802B13F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AD0295C434AE45569500CA8B34B038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7FBF339-9386-47D3-AA13-186855FF8DD6}"/>
      </w:docPartPr>
      <w:docPartBody>
        <w:p w:rsidR="00000000" w:rsidRDefault="00760A38" w:rsidP="00760A38">
          <w:pPr>
            <w:pStyle w:val="AD0295C434AE45569500CA8B34B038A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93E03B99623845239CA3222FD73F8DD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CA3B79-F5B9-4E70-8616-5EA69D14AF59}"/>
      </w:docPartPr>
      <w:docPartBody>
        <w:p w:rsidR="00000000" w:rsidRDefault="00760A38" w:rsidP="00760A38">
          <w:pPr>
            <w:pStyle w:val="93E03B99623845239CA3222FD73F8DDF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4C1241DDDCF04493BE758366697C4C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F07E5E-111D-42CB-892B-0CF692BE1971}"/>
      </w:docPartPr>
      <w:docPartBody>
        <w:p w:rsidR="00000000" w:rsidRDefault="00760A38" w:rsidP="00760A38">
          <w:pPr>
            <w:pStyle w:val="4C1241DDDCF04493BE758366697C4CFA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08CB928B5A1146DA8802AE8E79D3B4A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694EE8-2DEB-43AA-AE30-E96B4DA01BF8}"/>
      </w:docPartPr>
      <w:docPartBody>
        <w:p w:rsidR="00000000" w:rsidRDefault="00760A38" w:rsidP="00760A38">
          <w:pPr>
            <w:pStyle w:val="08CB928B5A1146DA8802AE8E79D3B4A5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7285DD109801475CB54A419F6C55DA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7884C9-B403-4CA0-87D8-50BE85E3FD96}"/>
      </w:docPartPr>
      <w:docPartBody>
        <w:p w:rsidR="00000000" w:rsidRDefault="00760A38" w:rsidP="00760A38">
          <w:pPr>
            <w:pStyle w:val="7285DD109801475CB54A419F6C55DA2D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C5D184346D8443918CD82BC035E691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00D25-7E75-4EBA-82B1-E400BAEA8E1E}"/>
      </w:docPartPr>
      <w:docPartBody>
        <w:p w:rsidR="00000000" w:rsidRDefault="00760A38" w:rsidP="00760A38">
          <w:pPr>
            <w:pStyle w:val="C5D184346D8443918CD82BC035E69124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D5BDA25171A6499EB14E74A978CCF1A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64B7D2-8864-4230-802E-C96F662BD1D5}"/>
      </w:docPartPr>
      <w:docPartBody>
        <w:p w:rsidR="00000000" w:rsidRDefault="00760A38" w:rsidP="00760A38">
          <w:pPr>
            <w:pStyle w:val="D5BDA25171A6499EB14E74A978CCF1A8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68563E63BE9B4988B9A18BFAC1D7C94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4A84E5-A43C-4E9A-8191-152C7654203F}"/>
      </w:docPartPr>
      <w:docPartBody>
        <w:p w:rsidR="00000000" w:rsidRDefault="00760A38" w:rsidP="00760A38">
          <w:pPr>
            <w:pStyle w:val="68563E63BE9B4988B9A18BFAC1D7C948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31CEAD46D3F34366BEA78B350147A3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6D78F4-48E9-4DF9-B602-3C66AC5C8C52}"/>
      </w:docPartPr>
      <w:docPartBody>
        <w:p w:rsidR="00000000" w:rsidRDefault="00760A38" w:rsidP="00760A38">
          <w:pPr>
            <w:pStyle w:val="31CEAD46D3F34366BEA78B350147A34F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5AA2F71F367C48E5AE79B1375576063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7CD5888-555A-4765-A768-C57D02D65C9B}"/>
      </w:docPartPr>
      <w:docPartBody>
        <w:p w:rsidR="00000000" w:rsidRDefault="00760A38" w:rsidP="00760A38">
          <w:pPr>
            <w:pStyle w:val="5AA2F71F367C48E5AE79B13755760634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E34E4E87BC66454CB35F341B49878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794C75-B6A7-4549-AAF5-99E86C694E4A}"/>
      </w:docPartPr>
      <w:docPartBody>
        <w:p w:rsidR="00000000" w:rsidRDefault="00760A38" w:rsidP="00760A38">
          <w:pPr>
            <w:pStyle w:val="E34E4E87BC66454CB35F341B49878499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154B1ADF8C3F4E3E851AA7CA80C8A6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C467B0B-8040-4EE3-849E-6246B0E835DA}"/>
      </w:docPartPr>
      <w:docPartBody>
        <w:p w:rsidR="00000000" w:rsidRDefault="00760A38" w:rsidP="00760A38">
          <w:pPr>
            <w:pStyle w:val="154B1ADF8C3F4E3E851AA7CA80C8A6F5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0F71D98A9E5845D098AD8FA634DD9D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59A320-490E-4CDD-8980-1F8B94EA06D0}"/>
      </w:docPartPr>
      <w:docPartBody>
        <w:p w:rsidR="00000000" w:rsidRDefault="00760A38" w:rsidP="00760A38">
          <w:pPr>
            <w:pStyle w:val="0F71D98A9E5845D098AD8FA634DD9D78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1E12634E181C4FCE8DE3A0CA8131CA8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8194DF0-B4DC-4FA1-BEBB-54EF8CF823AD}"/>
      </w:docPartPr>
      <w:docPartBody>
        <w:p w:rsidR="00000000" w:rsidRDefault="00760A38" w:rsidP="00760A38">
          <w:pPr>
            <w:pStyle w:val="1E12634E181C4FCE8DE3A0CA8131CA8D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9242AE02755B4AB6B2B8D740103ADE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DC9D9D-FFA4-4D89-A28E-C7B63FE35752}"/>
      </w:docPartPr>
      <w:docPartBody>
        <w:p w:rsidR="00000000" w:rsidRDefault="00760A38" w:rsidP="00760A38">
          <w:pPr>
            <w:pStyle w:val="9242AE02755B4AB6B2B8D740103ADEE8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FC7EB8A6A0314532B1E97F43877C85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93C8C0-CD9F-46DC-86BC-2EC6EA27CE15}"/>
      </w:docPartPr>
      <w:docPartBody>
        <w:p w:rsidR="00000000" w:rsidRDefault="00760A38" w:rsidP="00760A38">
          <w:pPr>
            <w:pStyle w:val="FC7EB8A6A0314532B1E97F43877C8558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E3BEBB73DF944A63A1F265AA4A9CB61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8C405E7-11CB-4C86-B4CA-4BF7C23AD000}"/>
      </w:docPartPr>
      <w:docPartBody>
        <w:p w:rsidR="00000000" w:rsidRDefault="00760A38" w:rsidP="00760A38">
          <w:pPr>
            <w:pStyle w:val="E3BEBB73DF944A63A1F265AA4A9CB61C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35CD507CCC6F402A8E16A459C5736C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D80D05-E240-4830-B26F-57B36AC179C5}"/>
      </w:docPartPr>
      <w:docPartBody>
        <w:p w:rsidR="00000000" w:rsidRDefault="00760A38" w:rsidP="00760A38">
          <w:pPr>
            <w:pStyle w:val="35CD507CCC6F402A8E16A459C5736C01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502A9865FD5145A6A91B43DB5028EF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9C926A-81BF-423A-A385-920EC668914D}"/>
      </w:docPartPr>
      <w:docPartBody>
        <w:p w:rsidR="00000000" w:rsidRDefault="00760A38" w:rsidP="00760A38">
          <w:pPr>
            <w:pStyle w:val="502A9865FD5145A6A91B43DB5028EF2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0EEF3C056D8B427383992A67FDC6D3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3B380C-CB99-4C90-B5FF-5ADB98969B1B}"/>
      </w:docPartPr>
      <w:docPartBody>
        <w:p w:rsidR="00000000" w:rsidRDefault="00760A38" w:rsidP="00760A38">
          <w:pPr>
            <w:pStyle w:val="0EEF3C056D8B427383992A67FDC6D3B8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5345EB7957AE4D728CA67F2B3CD62C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747B8AD-0DA2-4679-B37E-5136F8552276}"/>
      </w:docPartPr>
      <w:docPartBody>
        <w:p w:rsidR="00000000" w:rsidRDefault="00760A38" w:rsidP="00760A38">
          <w:pPr>
            <w:pStyle w:val="5345EB7957AE4D728CA67F2B3CD62C94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90360A93BE5E47008BB70C9035497D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E74442-A26D-4B14-8CB7-2B7407AF864B}"/>
      </w:docPartPr>
      <w:docPartBody>
        <w:p w:rsidR="00000000" w:rsidRDefault="00760A38" w:rsidP="00760A38">
          <w:pPr>
            <w:pStyle w:val="90360A93BE5E47008BB70C9035497D8B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6A8CB06CB14047D6A354AC14D05AF7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167492-3897-4B0B-9BBD-7987F21EE787}"/>
      </w:docPartPr>
      <w:docPartBody>
        <w:p w:rsidR="00000000" w:rsidRDefault="00760A38" w:rsidP="00760A38">
          <w:pPr>
            <w:pStyle w:val="6A8CB06CB14047D6A354AC14D05AF75B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91DAA10E65134467804554040E1D4E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5DE709F-764F-4CF7-9C63-10E1D4271812}"/>
      </w:docPartPr>
      <w:docPartBody>
        <w:p w:rsidR="00000000" w:rsidRDefault="00760A38" w:rsidP="00760A38">
          <w:pPr>
            <w:pStyle w:val="91DAA10E65134467804554040E1D4EE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660B958CAC554FD882C91B4D8C823B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6C3466-A6B4-4137-B58B-72441B6E900C}"/>
      </w:docPartPr>
      <w:docPartBody>
        <w:p w:rsidR="00000000" w:rsidRDefault="00760A38" w:rsidP="00760A38">
          <w:pPr>
            <w:pStyle w:val="660B958CAC554FD882C91B4D8C823BCF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58346CFB5E614A76B21E90CE4F6BC1B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524C4CE-5F06-41F6-BAB2-762EFFE125C3}"/>
      </w:docPartPr>
      <w:docPartBody>
        <w:p w:rsidR="00000000" w:rsidRDefault="00760A38" w:rsidP="00760A38">
          <w:pPr>
            <w:pStyle w:val="58346CFB5E614A76B21E90CE4F6BC1B3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D868C570C76F4AB68FDBC95E359B2B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F66EA9C-09E9-4792-90B7-99650FB4CE0D}"/>
      </w:docPartPr>
      <w:docPartBody>
        <w:p w:rsidR="00000000" w:rsidRDefault="00760A38" w:rsidP="00760A38">
          <w:pPr>
            <w:pStyle w:val="D868C570C76F4AB68FDBC95E359B2B00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50C80EC9F9214D3DA57821DA8677C2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964563-77D8-4520-9CB2-AA50B065021A}"/>
      </w:docPartPr>
      <w:docPartBody>
        <w:p w:rsidR="00000000" w:rsidRDefault="00760A38" w:rsidP="00760A38">
          <w:pPr>
            <w:pStyle w:val="50C80EC9F9214D3DA57821DA8677C2E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74CD6D6F014B4D76B8BFC1F13F312A5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ABE89C-F5E4-4E50-961B-B109B1E58E80}"/>
      </w:docPartPr>
      <w:docPartBody>
        <w:p w:rsidR="00000000" w:rsidRDefault="00760A38" w:rsidP="00760A38">
          <w:pPr>
            <w:pStyle w:val="74CD6D6F014B4D76B8BFC1F13F312A5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A8C31557C35F46749A84D1A9EE6AAB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74C18B-167D-4193-BB86-BE3CB74695D8}"/>
      </w:docPartPr>
      <w:docPartBody>
        <w:p w:rsidR="00000000" w:rsidRDefault="00760A38" w:rsidP="00760A38">
          <w:pPr>
            <w:pStyle w:val="A8C31557C35F46749A84D1A9EE6AAB4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20F46CA83A754173991B51CB0F9366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F6D6EC-F322-4734-98F8-16CC8709DDCD}"/>
      </w:docPartPr>
      <w:docPartBody>
        <w:p w:rsidR="00000000" w:rsidRDefault="00760A38" w:rsidP="00760A38">
          <w:pPr>
            <w:pStyle w:val="20F46CA83A754173991B51CB0F9366E7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8B4918B0672545679FAE951ACF9591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CE1731-784B-49E3-A7BF-06F429300792}"/>
      </w:docPartPr>
      <w:docPartBody>
        <w:p w:rsidR="00000000" w:rsidRDefault="00760A38" w:rsidP="00760A38">
          <w:pPr>
            <w:pStyle w:val="8B4918B0672545679FAE951ACF95914D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804E8F5A8F3D496E818A5C1B2EA586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EE9F0C-83BE-4CB2-964C-83A93150D2CB}"/>
      </w:docPartPr>
      <w:docPartBody>
        <w:p w:rsidR="00000000" w:rsidRDefault="00760A38" w:rsidP="00760A38">
          <w:pPr>
            <w:pStyle w:val="804E8F5A8F3D496E818A5C1B2EA586D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01FFF0AD48CC441CBD3709F5517F662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0450F4-93AB-45C8-9F8D-9AB1659661C4}"/>
      </w:docPartPr>
      <w:docPartBody>
        <w:p w:rsidR="00000000" w:rsidRDefault="00760A38" w:rsidP="00760A38">
          <w:pPr>
            <w:pStyle w:val="01FFF0AD48CC441CBD3709F5517F6629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CD3AAED17716460CA2CC67D1CF7CAAE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F399F9-46F9-48B8-B8AE-0034AF69B724}"/>
      </w:docPartPr>
      <w:docPartBody>
        <w:p w:rsidR="00000000" w:rsidRDefault="00760A38" w:rsidP="00760A38">
          <w:pPr>
            <w:pStyle w:val="CD3AAED17716460CA2CC67D1CF7CAAEE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BAC12F60EA4146AF94F1591105C2A0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B9808F-3D0D-408D-8248-7186108636C3}"/>
      </w:docPartPr>
      <w:docPartBody>
        <w:p w:rsidR="00000000" w:rsidRDefault="00760A38" w:rsidP="00760A38">
          <w:pPr>
            <w:pStyle w:val="BAC12F60EA4146AF94F1591105C2A074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84993F7812734B7EA7E7D63B99F8C3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AAD358-BF85-4BE8-A24B-50CE2F7232DF}"/>
      </w:docPartPr>
      <w:docPartBody>
        <w:p w:rsidR="00000000" w:rsidRDefault="00760A38" w:rsidP="00760A38">
          <w:pPr>
            <w:pStyle w:val="84993F7812734B7EA7E7D63B99F8C3B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C41F75DC05C0455CAAB2F378EEA035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27911DD-C53D-4AF9-BF67-5D858689D54B}"/>
      </w:docPartPr>
      <w:docPartBody>
        <w:p w:rsidR="00000000" w:rsidRDefault="00760A38" w:rsidP="00760A38">
          <w:pPr>
            <w:pStyle w:val="C41F75DC05C0455CAAB2F378EEA035B6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77907363E5444A3EA17C4DD36E0748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98CC11-CEB5-4909-970E-2B3F31462706}"/>
      </w:docPartPr>
      <w:docPartBody>
        <w:p w:rsidR="00000000" w:rsidRDefault="00760A38" w:rsidP="00760A38">
          <w:pPr>
            <w:pStyle w:val="77907363E5444A3EA17C4DD36E07486E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C9DAEC0F823B419FA9096A89E2620A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DDEDF6-104D-4BC6-A4BD-6EA764062FAA}"/>
      </w:docPartPr>
      <w:docPartBody>
        <w:p w:rsidR="00000000" w:rsidRDefault="00760A38" w:rsidP="00760A38">
          <w:pPr>
            <w:pStyle w:val="C9DAEC0F823B419FA9096A89E2620A5C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A8B4CBA865324A2B905AB31FA0EFC16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88D6367-F9AA-4ADD-8679-7AD4A25FA8EE}"/>
      </w:docPartPr>
      <w:docPartBody>
        <w:p w:rsidR="00000000" w:rsidRDefault="00760A38" w:rsidP="00760A38">
          <w:pPr>
            <w:pStyle w:val="A8B4CBA865324A2B905AB31FA0EFC160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708558A084B24A9E9213AC33AB70E9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1F2304-658B-4958-9757-389C229CFB29}"/>
      </w:docPartPr>
      <w:docPartBody>
        <w:p w:rsidR="00000000" w:rsidRDefault="00760A38" w:rsidP="00760A38">
          <w:pPr>
            <w:pStyle w:val="708558A084B24A9E9213AC33AB70E98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A3BB9023582249E0BBFE1720A7C81DB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3CEFB8-1B62-4E77-8BCD-B401ADC5E096}"/>
      </w:docPartPr>
      <w:docPartBody>
        <w:p w:rsidR="00000000" w:rsidRDefault="00760A38" w:rsidP="00760A38">
          <w:pPr>
            <w:pStyle w:val="A3BB9023582249E0BBFE1720A7C81DB6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86896B7C296C4529AF148E22B8BD55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F76FFA-D2F2-4165-8591-E03E9F4C2034}"/>
      </w:docPartPr>
      <w:docPartBody>
        <w:p w:rsidR="00000000" w:rsidRDefault="00760A38" w:rsidP="00760A38">
          <w:pPr>
            <w:pStyle w:val="86896B7C296C4529AF148E22B8BD5549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5F7953680E5A40D6937B2E5BD0FCAF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9CE3F1-EE05-444E-81A0-C985FBE51A94}"/>
      </w:docPartPr>
      <w:docPartBody>
        <w:p w:rsidR="00000000" w:rsidRDefault="00760A38" w:rsidP="00760A38">
          <w:pPr>
            <w:pStyle w:val="5F7953680E5A40D6937B2E5BD0FCAFCB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2AD35DE987214B429765CC6019E731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61A19A-6DA7-46F6-8A12-7393F80D132C}"/>
      </w:docPartPr>
      <w:docPartBody>
        <w:p w:rsidR="00000000" w:rsidRDefault="00760A38" w:rsidP="00760A38">
          <w:pPr>
            <w:pStyle w:val="2AD35DE987214B429765CC6019E7312F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2AF4969C7BB84AAB80CDD59152EAD2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3E1056-23F5-49F1-A694-C5E6E1AD0ADB}"/>
      </w:docPartPr>
      <w:docPartBody>
        <w:p w:rsidR="00000000" w:rsidRDefault="00760A38" w:rsidP="00760A38">
          <w:pPr>
            <w:pStyle w:val="2AF4969C7BB84AAB80CDD59152EAD2F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45727B75E75A4C239D084709C824FA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E9922CF-250C-4A78-8E7E-C44BEFDFFE9E}"/>
      </w:docPartPr>
      <w:docPartBody>
        <w:p w:rsidR="00000000" w:rsidRDefault="00760A38" w:rsidP="00760A38">
          <w:pPr>
            <w:pStyle w:val="45727B75E75A4C239D084709C824FA9C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8D0629DC7E83496299BE0CE9C88298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6AF2B64-5B58-498A-8D4D-DEC3E73DF4C9}"/>
      </w:docPartPr>
      <w:docPartBody>
        <w:p w:rsidR="00000000" w:rsidRDefault="00760A38" w:rsidP="00760A38">
          <w:pPr>
            <w:pStyle w:val="8D0629DC7E83496299BE0CE9C8829871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58CC504353C342B1BBBF551261D705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849EA34-A460-4102-8D27-D67E21C7E48B}"/>
      </w:docPartPr>
      <w:docPartBody>
        <w:p w:rsidR="00000000" w:rsidRDefault="00760A38" w:rsidP="00760A38">
          <w:pPr>
            <w:pStyle w:val="58CC504353C342B1BBBF551261D705E7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BDDBEC2509AA4B46AD6AE4BBE6D695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6E2B42E-9DA7-4C8E-9050-A6EE127B620E}"/>
      </w:docPartPr>
      <w:docPartBody>
        <w:p w:rsidR="00000000" w:rsidRDefault="00760A38" w:rsidP="00760A38">
          <w:pPr>
            <w:pStyle w:val="BDDBEC2509AA4B46AD6AE4BBE6D695DE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270A2E678FB941DEBF9C67ECAED979E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BFE91E-A28E-4833-8F19-F1CEBBDF69FC}"/>
      </w:docPartPr>
      <w:docPartBody>
        <w:p w:rsidR="00000000" w:rsidRDefault="00760A38" w:rsidP="00760A38">
          <w:pPr>
            <w:pStyle w:val="270A2E678FB941DEBF9C67ECAED979E7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1AB1D05E839842A2923A4BB571C353E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E45882-ECD9-434A-A516-7CD25E740F2C}"/>
      </w:docPartPr>
      <w:docPartBody>
        <w:p w:rsidR="00000000" w:rsidRDefault="00760A38" w:rsidP="00760A38">
          <w:pPr>
            <w:pStyle w:val="1AB1D05E839842A2923A4BB571C353EB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1A226B7592044D1099DC20831FC16B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9EB340-65A1-4D7E-A596-04A6F3C39B14}"/>
      </w:docPartPr>
      <w:docPartBody>
        <w:p w:rsidR="00000000" w:rsidRDefault="00760A38" w:rsidP="00760A38">
          <w:pPr>
            <w:pStyle w:val="1A226B7592044D1099DC20831FC16BD5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2527B7A5841142FBA2E902E4A68935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B1F5C7-B36F-40F9-ACEB-3F15282B1C86}"/>
      </w:docPartPr>
      <w:docPartBody>
        <w:p w:rsidR="00000000" w:rsidRDefault="00760A38" w:rsidP="00760A38">
          <w:pPr>
            <w:pStyle w:val="2527B7A5841142FBA2E902E4A6893526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15C57DEC1BCC4F648388A7E97C49FE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05300D-2045-42F4-9287-ACD5EA8BB504}"/>
      </w:docPartPr>
      <w:docPartBody>
        <w:p w:rsidR="00000000" w:rsidRDefault="00760A38" w:rsidP="00760A38">
          <w:pPr>
            <w:pStyle w:val="15C57DEC1BCC4F648388A7E97C49FE96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A38ABD35881F422A8D2A5E1FFBD450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73E9D7-75BE-489F-B004-1B942C5AD491}"/>
      </w:docPartPr>
      <w:docPartBody>
        <w:p w:rsidR="00000000" w:rsidRDefault="00760A38" w:rsidP="00760A38">
          <w:pPr>
            <w:pStyle w:val="A38ABD35881F422A8D2A5E1FFBD45073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E4E3EB59C19147B9A819536DC416A9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2DBDD2D-2DE4-4FB2-9116-9D3D2BB456EC}"/>
      </w:docPartPr>
      <w:docPartBody>
        <w:p w:rsidR="00000000" w:rsidRDefault="00760A38" w:rsidP="00760A38">
          <w:pPr>
            <w:pStyle w:val="E4E3EB59C19147B9A819536DC416A9B1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105BA737E258432E813681389EFDC75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3893DA5-501C-439E-A5F4-B3D9F4F81A1A}"/>
      </w:docPartPr>
      <w:docPartBody>
        <w:p w:rsidR="00000000" w:rsidRDefault="00760A38" w:rsidP="00760A38">
          <w:pPr>
            <w:pStyle w:val="105BA737E258432E813681389EFDC75B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AE588054A02F4C6BAC8DB82C0A5F9A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B81C095-5FAC-4BBB-A17B-9CBD9DFA4C4F}"/>
      </w:docPartPr>
      <w:docPartBody>
        <w:p w:rsidR="00000000" w:rsidRDefault="00760A38" w:rsidP="00760A38">
          <w:pPr>
            <w:pStyle w:val="AE588054A02F4C6BAC8DB82C0A5F9ABA"/>
          </w:pPr>
          <w:r>
            <w:rPr>
              <w:lang w:bidi="pt-BR"/>
            </w:rPr>
            <w:t>Principal</w:t>
          </w:r>
        </w:p>
      </w:docPartBody>
    </w:docPart>
    <w:docPart>
      <w:docPartPr>
        <w:name w:val="DFE4C74EF7254400822595B00C42A8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B572C9-F270-4582-AE22-3B3E8C7098ED}"/>
      </w:docPartPr>
      <w:docPartBody>
        <w:p w:rsidR="00000000" w:rsidRDefault="00760A38" w:rsidP="00760A38">
          <w:pPr>
            <w:pStyle w:val="DFE4C74EF7254400822595B00C42A865"/>
          </w:pPr>
          <w:r>
            <w:rPr>
              <w:lang w:bidi="pt-BR"/>
            </w:rPr>
            <w:t>Superintendente</w:t>
          </w:r>
        </w:p>
      </w:docPartBody>
    </w:docPart>
    <w:docPart>
      <w:docPartPr>
        <w:name w:val="B98A7033FAF14847BE6849C77B8AE5F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E65B8F-E87A-4E43-A1A4-091B5971818D}"/>
      </w:docPartPr>
      <w:docPartBody>
        <w:p w:rsidR="00000000" w:rsidRDefault="00760A38" w:rsidP="00760A38">
          <w:pPr>
            <w:pStyle w:val="B98A7033FAF14847BE6849C77B8AE5FE"/>
          </w:pPr>
          <w:r>
            <w:rPr>
              <w:lang w:bidi="pt-BR"/>
            </w:rPr>
            <w:t>Principal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A38"/>
    <w:rsid w:val="00760A38"/>
    <w:rsid w:val="007C3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8027F853FFB41DA9C99DF414F13A754">
    <w:name w:val="48027F853FFB41DA9C99DF414F13A754"/>
    <w:rsid w:val="00760A38"/>
  </w:style>
  <w:style w:type="paragraph" w:customStyle="1" w:styleId="9B70B09D0CED4D97A153589ADA303B26">
    <w:name w:val="9B70B09D0CED4D97A153589ADA303B26"/>
    <w:rsid w:val="00760A38"/>
  </w:style>
  <w:style w:type="paragraph" w:customStyle="1" w:styleId="7801D0EF5F3940E2A4FA2B9D90071BD0">
    <w:name w:val="7801D0EF5F3940E2A4FA2B9D90071BD0"/>
    <w:rsid w:val="00760A38"/>
  </w:style>
  <w:style w:type="paragraph" w:customStyle="1" w:styleId="B222C01E57D14FDE93CDFAF089AF716A">
    <w:name w:val="B222C01E57D14FDE93CDFAF089AF716A"/>
    <w:rsid w:val="00760A38"/>
  </w:style>
  <w:style w:type="paragraph" w:customStyle="1" w:styleId="37877E0EB4C64AA099A8C31C5C63DB74">
    <w:name w:val="37877E0EB4C64AA099A8C31C5C63DB74"/>
    <w:rsid w:val="00760A38"/>
  </w:style>
  <w:style w:type="paragraph" w:customStyle="1" w:styleId="39B19F7B7459408988187BCC5BDC3422">
    <w:name w:val="39B19F7B7459408988187BCC5BDC3422"/>
    <w:rsid w:val="00760A38"/>
  </w:style>
  <w:style w:type="paragraph" w:customStyle="1" w:styleId="388B3DA4D4F248599E57F700B3AF2EC0">
    <w:name w:val="388B3DA4D4F248599E57F700B3AF2EC0"/>
    <w:rsid w:val="00760A38"/>
  </w:style>
  <w:style w:type="paragraph" w:customStyle="1" w:styleId="C29C31A0A8504DCFB3112D110D7ED23A">
    <w:name w:val="C29C31A0A8504DCFB3112D110D7ED23A"/>
    <w:rsid w:val="00760A38"/>
  </w:style>
  <w:style w:type="paragraph" w:customStyle="1" w:styleId="D91E7E5724084B55B1FA90042BD43167">
    <w:name w:val="D91E7E5724084B55B1FA90042BD43167"/>
    <w:rsid w:val="00760A38"/>
  </w:style>
  <w:style w:type="paragraph" w:customStyle="1" w:styleId="DB4B8AF6CE394109A3DE49097F8ED015">
    <w:name w:val="DB4B8AF6CE394109A3DE49097F8ED015"/>
    <w:rsid w:val="00760A38"/>
  </w:style>
  <w:style w:type="paragraph" w:customStyle="1" w:styleId="4D787B57BA6D463C881908EBE36ED2F1">
    <w:name w:val="4D787B57BA6D463C881908EBE36ED2F1"/>
    <w:rsid w:val="00760A38"/>
  </w:style>
  <w:style w:type="paragraph" w:customStyle="1" w:styleId="24A94AEF3DDE45E58D60E1EB9D1F6495">
    <w:name w:val="24A94AEF3DDE45E58D60E1EB9D1F6495"/>
    <w:rsid w:val="00760A38"/>
  </w:style>
  <w:style w:type="paragraph" w:customStyle="1" w:styleId="552E3E78D15849599491051BB2AEFFF0">
    <w:name w:val="552E3E78D15849599491051BB2AEFFF0"/>
    <w:rsid w:val="00760A38"/>
  </w:style>
  <w:style w:type="paragraph" w:customStyle="1" w:styleId="A2669D2A2D584BAAA65BDA89D82F6090">
    <w:name w:val="A2669D2A2D584BAAA65BDA89D82F6090"/>
    <w:rsid w:val="00760A38"/>
  </w:style>
  <w:style w:type="paragraph" w:customStyle="1" w:styleId="B223F6C05CB6411C8A20DC5021399601">
    <w:name w:val="B223F6C05CB6411C8A20DC5021399601"/>
    <w:rsid w:val="00760A38"/>
  </w:style>
  <w:style w:type="paragraph" w:customStyle="1" w:styleId="2D9324F77DCD4DB59F4B6427A19DF009">
    <w:name w:val="2D9324F77DCD4DB59F4B6427A19DF009"/>
    <w:rsid w:val="00760A38"/>
  </w:style>
  <w:style w:type="paragraph" w:customStyle="1" w:styleId="693FB7933E7C47129E6CE85915ED8538">
    <w:name w:val="693FB7933E7C47129E6CE85915ED8538"/>
    <w:rsid w:val="00760A38"/>
  </w:style>
  <w:style w:type="paragraph" w:customStyle="1" w:styleId="8A7BB90A6B424D61A5E709D71802B13F">
    <w:name w:val="8A7BB90A6B424D61A5E709D71802B13F"/>
    <w:rsid w:val="00760A38"/>
  </w:style>
  <w:style w:type="paragraph" w:customStyle="1" w:styleId="AD0295C434AE45569500CA8B34B038A5">
    <w:name w:val="AD0295C434AE45569500CA8B34B038A5"/>
    <w:rsid w:val="00760A38"/>
  </w:style>
  <w:style w:type="paragraph" w:customStyle="1" w:styleId="93E03B99623845239CA3222FD73F8DDF">
    <w:name w:val="93E03B99623845239CA3222FD73F8DDF"/>
    <w:rsid w:val="00760A38"/>
  </w:style>
  <w:style w:type="paragraph" w:customStyle="1" w:styleId="4C1241DDDCF04493BE758366697C4CFA">
    <w:name w:val="4C1241DDDCF04493BE758366697C4CFA"/>
    <w:rsid w:val="00760A38"/>
  </w:style>
  <w:style w:type="paragraph" w:customStyle="1" w:styleId="08CB928B5A1146DA8802AE8E79D3B4A5">
    <w:name w:val="08CB928B5A1146DA8802AE8E79D3B4A5"/>
    <w:rsid w:val="00760A38"/>
  </w:style>
  <w:style w:type="paragraph" w:customStyle="1" w:styleId="7285DD109801475CB54A419F6C55DA2D">
    <w:name w:val="7285DD109801475CB54A419F6C55DA2D"/>
    <w:rsid w:val="00760A38"/>
  </w:style>
  <w:style w:type="paragraph" w:customStyle="1" w:styleId="C5D184346D8443918CD82BC035E69124">
    <w:name w:val="C5D184346D8443918CD82BC035E69124"/>
    <w:rsid w:val="00760A38"/>
  </w:style>
  <w:style w:type="paragraph" w:customStyle="1" w:styleId="D5BDA25171A6499EB14E74A978CCF1A8">
    <w:name w:val="D5BDA25171A6499EB14E74A978CCF1A8"/>
    <w:rsid w:val="00760A38"/>
  </w:style>
  <w:style w:type="paragraph" w:customStyle="1" w:styleId="68563E63BE9B4988B9A18BFAC1D7C948">
    <w:name w:val="68563E63BE9B4988B9A18BFAC1D7C948"/>
    <w:rsid w:val="00760A38"/>
  </w:style>
  <w:style w:type="paragraph" w:customStyle="1" w:styleId="31CEAD46D3F34366BEA78B350147A34F">
    <w:name w:val="31CEAD46D3F34366BEA78B350147A34F"/>
    <w:rsid w:val="00760A38"/>
  </w:style>
  <w:style w:type="paragraph" w:customStyle="1" w:styleId="5AA2F71F367C48E5AE79B13755760634">
    <w:name w:val="5AA2F71F367C48E5AE79B13755760634"/>
    <w:rsid w:val="00760A38"/>
  </w:style>
  <w:style w:type="paragraph" w:customStyle="1" w:styleId="E34E4E87BC66454CB35F341B49878499">
    <w:name w:val="E34E4E87BC66454CB35F341B49878499"/>
    <w:rsid w:val="00760A38"/>
  </w:style>
  <w:style w:type="paragraph" w:customStyle="1" w:styleId="154B1ADF8C3F4E3E851AA7CA80C8A6F5">
    <w:name w:val="154B1ADF8C3F4E3E851AA7CA80C8A6F5"/>
    <w:rsid w:val="00760A38"/>
  </w:style>
  <w:style w:type="paragraph" w:customStyle="1" w:styleId="0F71D98A9E5845D098AD8FA634DD9D78">
    <w:name w:val="0F71D98A9E5845D098AD8FA634DD9D78"/>
    <w:rsid w:val="00760A38"/>
  </w:style>
  <w:style w:type="paragraph" w:customStyle="1" w:styleId="1E12634E181C4FCE8DE3A0CA8131CA8D">
    <w:name w:val="1E12634E181C4FCE8DE3A0CA8131CA8D"/>
    <w:rsid w:val="00760A38"/>
  </w:style>
  <w:style w:type="paragraph" w:customStyle="1" w:styleId="9242AE02755B4AB6B2B8D740103ADEE8">
    <w:name w:val="9242AE02755B4AB6B2B8D740103ADEE8"/>
    <w:rsid w:val="00760A38"/>
  </w:style>
  <w:style w:type="paragraph" w:customStyle="1" w:styleId="FC7EB8A6A0314532B1E97F43877C8558">
    <w:name w:val="FC7EB8A6A0314532B1E97F43877C8558"/>
    <w:rsid w:val="00760A38"/>
  </w:style>
  <w:style w:type="paragraph" w:customStyle="1" w:styleId="E3BEBB73DF944A63A1F265AA4A9CB61C">
    <w:name w:val="E3BEBB73DF944A63A1F265AA4A9CB61C"/>
    <w:rsid w:val="00760A38"/>
  </w:style>
  <w:style w:type="paragraph" w:customStyle="1" w:styleId="35CD507CCC6F402A8E16A459C5736C01">
    <w:name w:val="35CD507CCC6F402A8E16A459C5736C01"/>
    <w:rsid w:val="00760A38"/>
  </w:style>
  <w:style w:type="paragraph" w:customStyle="1" w:styleId="502A9865FD5145A6A91B43DB5028EF25">
    <w:name w:val="502A9865FD5145A6A91B43DB5028EF25"/>
    <w:rsid w:val="00760A38"/>
  </w:style>
  <w:style w:type="paragraph" w:customStyle="1" w:styleId="0EEF3C056D8B427383992A67FDC6D3B8">
    <w:name w:val="0EEF3C056D8B427383992A67FDC6D3B8"/>
    <w:rsid w:val="00760A38"/>
  </w:style>
  <w:style w:type="paragraph" w:customStyle="1" w:styleId="5345EB7957AE4D728CA67F2B3CD62C94">
    <w:name w:val="5345EB7957AE4D728CA67F2B3CD62C94"/>
    <w:rsid w:val="00760A38"/>
  </w:style>
  <w:style w:type="paragraph" w:customStyle="1" w:styleId="90360A93BE5E47008BB70C9035497D8B">
    <w:name w:val="90360A93BE5E47008BB70C9035497D8B"/>
    <w:rsid w:val="00760A38"/>
  </w:style>
  <w:style w:type="paragraph" w:customStyle="1" w:styleId="6A8CB06CB14047D6A354AC14D05AF75B">
    <w:name w:val="6A8CB06CB14047D6A354AC14D05AF75B"/>
    <w:rsid w:val="00760A38"/>
  </w:style>
  <w:style w:type="paragraph" w:customStyle="1" w:styleId="91DAA10E65134467804554040E1D4EEA">
    <w:name w:val="91DAA10E65134467804554040E1D4EEA"/>
    <w:rsid w:val="00760A38"/>
  </w:style>
  <w:style w:type="paragraph" w:customStyle="1" w:styleId="660B958CAC554FD882C91B4D8C823BCF">
    <w:name w:val="660B958CAC554FD882C91B4D8C823BCF"/>
    <w:rsid w:val="00760A38"/>
  </w:style>
  <w:style w:type="paragraph" w:customStyle="1" w:styleId="58346CFB5E614A76B21E90CE4F6BC1B3">
    <w:name w:val="58346CFB5E614A76B21E90CE4F6BC1B3"/>
    <w:rsid w:val="00760A38"/>
  </w:style>
  <w:style w:type="paragraph" w:customStyle="1" w:styleId="D868C570C76F4AB68FDBC95E359B2B00">
    <w:name w:val="D868C570C76F4AB68FDBC95E359B2B00"/>
    <w:rsid w:val="00760A38"/>
  </w:style>
  <w:style w:type="paragraph" w:customStyle="1" w:styleId="50C80EC9F9214D3DA57821DA8677C2EA">
    <w:name w:val="50C80EC9F9214D3DA57821DA8677C2EA"/>
    <w:rsid w:val="00760A38"/>
  </w:style>
  <w:style w:type="paragraph" w:customStyle="1" w:styleId="74CD6D6F014B4D76B8BFC1F13F312A55">
    <w:name w:val="74CD6D6F014B4D76B8BFC1F13F312A55"/>
    <w:rsid w:val="00760A38"/>
  </w:style>
  <w:style w:type="paragraph" w:customStyle="1" w:styleId="A8C31557C35F46749A84D1A9EE6AAB4A">
    <w:name w:val="A8C31557C35F46749A84D1A9EE6AAB4A"/>
    <w:rsid w:val="00760A38"/>
  </w:style>
  <w:style w:type="paragraph" w:customStyle="1" w:styleId="20F46CA83A754173991B51CB0F9366E7">
    <w:name w:val="20F46CA83A754173991B51CB0F9366E7"/>
    <w:rsid w:val="00760A38"/>
  </w:style>
  <w:style w:type="paragraph" w:customStyle="1" w:styleId="8B4918B0672545679FAE951ACF95914D">
    <w:name w:val="8B4918B0672545679FAE951ACF95914D"/>
    <w:rsid w:val="00760A38"/>
  </w:style>
  <w:style w:type="paragraph" w:customStyle="1" w:styleId="804E8F5A8F3D496E818A5C1B2EA586D5">
    <w:name w:val="804E8F5A8F3D496E818A5C1B2EA586D5"/>
    <w:rsid w:val="00760A38"/>
  </w:style>
  <w:style w:type="paragraph" w:customStyle="1" w:styleId="01FFF0AD48CC441CBD3709F5517F6629">
    <w:name w:val="01FFF0AD48CC441CBD3709F5517F6629"/>
    <w:rsid w:val="00760A38"/>
  </w:style>
  <w:style w:type="paragraph" w:customStyle="1" w:styleId="CD3AAED17716460CA2CC67D1CF7CAAEE">
    <w:name w:val="CD3AAED17716460CA2CC67D1CF7CAAEE"/>
    <w:rsid w:val="00760A38"/>
  </w:style>
  <w:style w:type="paragraph" w:customStyle="1" w:styleId="BAC12F60EA4146AF94F1591105C2A074">
    <w:name w:val="BAC12F60EA4146AF94F1591105C2A074"/>
    <w:rsid w:val="00760A38"/>
  </w:style>
  <w:style w:type="paragraph" w:customStyle="1" w:styleId="84993F7812734B7EA7E7D63B99F8C3B5">
    <w:name w:val="84993F7812734B7EA7E7D63B99F8C3B5"/>
    <w:rsid w:val="00760A38"/>
  </w:style>
  <w:style w:type="paragraph" w:customStyle="1" w:styleId="C41F75DC05C0455CAAB2F378EEA035B6">
    <w:name w:val="C41F75DC05C0455CAAB2F378EEA035B6"/>
    <w:rsid w:val="00760A38"/>
  </w:style>
  <w:style w:type="paragraph" w:customStyle="1" w:styleId="77907363E5444A3EA17C4DD36E07486E">
    <w:name w:val="77907363E5444A3EA17C4DD36E07486E"/>
    <w:rsid w:val="00760A38"/>
  </w:style>
  <w:style w:type="paragraph" w:customStyle="1" w:styleId="C9DAEC0F823B419FA9096A89E2620A5C">
    <w:name w:val="C9DAEC0F823B419FA9096A89E2620A5C"/>
    <w:rsid w:val="00760A38"/>
  </w:style>
  <w:style w:type="paragraph" w:customStyle="1" w:styleId="A8B4CBA865324A2B905AB31FA0EFC160">
    <w:name w:val="A8B4CBA865324A2B905AB31FA0EFC160"/>
    <w:rsid w:val="00760A38"/>
  </w:style>
  <w:style w:type="paragraph" w:customStyle="1" w:styleId="708558A084B24A9E9213AC33AB70E98A">
    <w:name w:val="708558A084B24A9E9213AC33AB70E98A"/>
    <w:rsid w:val="00760A38"/>
  </w:style>
  <w:style w:type="paragraph" w:customStyle="1" w:styleId="A3BB9023582249E0BBFE1720A7C81DB6">
    <w:name w:val="A3BB9023582249E0BBFE1720A7C81DB6"/>
    <w:rsid w:val="00760A38"/>
  </w:style>
  <w:style w:type="paragraph" w:customStyle="1" w:styleId="86896B7C296C4529AF148E22B8BD5549">
    <w:name w:val="86896B7C296C4529AF148E22B8BD5549"/>
    <w:rsid w:val="00760A38"/>
  </w:style>
  <w:style w:type="paragraph" w:customStyle="1" w:styleId="5F7953680E5A40D6937B2E5BD0FCAFCB">
    <w:name w:val="5F7953680E5A40D6937B2E5BD0FCAFCB"/>
    <w:rsid w:val="00760A38"/>
  </w:style>
  <w:style w:type="paragraph" w:customStyle="1" w:styleId="2AD35DE987214B429765CC6019E7312F">
    <w:name w:val="2AD35DE987214B429765CC6019E7312F"/>
    <w:rsid w:val="00760A38"/>
  </w:style>
  <w:style w:type="paragraph" w:customStyle="1" w:styleId="2AF4969C7BB84AAB80CDD59152EAD2F5">
    <w:name w:val="2AF4969C7BB84AAB80CDD59152EAD2F5"/>
    <w:rsid w:val="00760A38"/>
  </w:style>
  <w:style w:type="paragraph" w:customStyle="1" w:styleId="45727B75E75A4C239D084709C824FA9C">
    <w:name w:val="45727B75E75A4C239D084709C824FA9C"/>
    <w:rsid w:val="00760A38"/>
  </w:style>
  <w:style w:type="paragraph" w:customStyle="1" w:styleId="8D0629DC7E83496299BE0CE9C8829871">
    <w:name w:val="8D0629DC7E83496299BE0CE9C8829871"/>
    <w:rsid w:val="00760A38"/>
  </w:style>
  <w:style w:type="paragraph" w:customStyle="1" w:styleId="58CC504353C342B1BBBF551261D705E7">
    <w:name w:val="58CC504353C342B1BBBF551261D705E7"/>
    <w:rsid w:val="00760A38"/>
  </w:style>
  <w:style w:type="paragraph" w:customStyle="1" w:styleId="BDDBEC2509AA4B46AD6AE4BBE6D695DE">
    <w:name w:val="BDDBEC2509AA4B46AD6AE4BBE6D695DE"/>
    <w:rsid w:val="00760A38"/>
  </w:style>
  <w:style w:type="paragraph" w:customStyle="1" w:styleId="270A2E678FB941DEBF9C67ECAED979E7">
    <w:name w:val="270A2E678FB941DEBF9C67ECAED979E7"/>
    <w:rsid w:val="00760A38"/>
  </w:style>
  <w:style w:type="paragraph" w:customStyle="1" w:styleId="1AB1D05E839842A2923A4BB571C353EB">
    <w:name w:val="1AB1D05E839842A2923A4BB571C353EB"/>
    <w:rsid w:val="00760A38"/>
  </w:style>
  <w:style w:type="paragraph" w:customStyle="1" w:styleId="1A226B7592044D1099DC20831FC16BD5">
    <w:name w:val="1A226B7592044D1099DC20831FC16BD5"/>
    <w:rsid w:val="00760A38"/>
  </w:style>
  <w:style w:type="paragraph" w:customStyle="1" w:styleId="2527B7A5841142FBA2E902E4A6893526">
    <w:name w:val="2527B7A5841142FBA2E902E4A6893526"/>
    <w:rsid w:val="00760A38"/>
  </w:style>
  <w:style w:type="paragraph" w:customStyle="1" w:styleId="15C57DEC1BCC4F648388A7E97C49FE96">
    <w:name w:val="15C57DEC1BCC4F648388A7E97C49FE96"/>
    <w:rsid w:val="00760A38"/>
  </w:style>
  <w:style w:type="paragraph" w:customStyle="1" w:styleId="A38ABD35881F422A8D2A5E1FFBD45073">
    <w:name w:val="A38ABD35881F422A8D2A5E1FFBD45073"/>
    <w:rsid w:val="00760A38"/>
  </w:style>
  <w:style w:type="paragraph" w:customStyle="1" w:styleId="E4E3EB59C19147B9A819536DC416A9B1">
    <w:name w:val="E4E3EB59C19147B9A819536DC416A9B1"/>
    <w:rsid w:val="00760A38"/>
  </w:style>
  <w:style w:type="paragraph" w:customStyle="1" w:styleId="105BA737E258432E813681389EFDC75B">
    <w:name w:val="105BA737E258432E813681389EFDC75B"/>
    <w:rsid w:val="00760A38"/>
  </w:style>
  <w:style w:type="paragraph" w:customStyle="1" w:styleId="AE588054A02F4C6BAC8DB82C0A5F9ABA">
    <w:name w:val="AE588054A02F4C6BAC8DB82C0A5F9ABA"/>
    <w:rsid w:val="00760A38"/>
  </w:style>
  <w:style w:type="paragraph" w:customStyle="1" w:styleId="DFE4C74EF7254400822595B00C42A865">
    <w:name w:val="DFE4C74EF7254400822595B00C42A865"/>
    <w:rsid w:val="00760A38"/>
  </w:style>
  <w:style w:type="paragraph" w:customStyle="1" w:styleId="B98A7033FAF14847BE6849C77B8AE5FE">
    <w:name w:val="B98A7033FAF14847BE6849C77B8AE5FE"/>
    <w:rsid w:val="00760A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8920F-772A-435E-A45A-548D20E01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4</TotalTime>
  <Pages>41</Pages>
  <Words>1925</Words>
  <Characters>10395</Characters>
  <Application>Microsoft Office Word</Application>
  <DocSecurity>0</DocSecurity>
  <Lines>86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2023-08-23T12:56:00Z</dcterms:created>
  <dcterms:modified xsi:type="dcterms:W3CDTF">2023-08-23T13:00:00Z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